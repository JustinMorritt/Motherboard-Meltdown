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10150343"/>
        <w:docPartObj>
          <w:docPartGallery w:val="Cover Pages"/>
          <w:docPartUnique/>
        </w:docPartObj>
      </w:sdtPr>
      <w:sdtContent>
        <w:p w14:paraId="49304DFF" w14:textId="3D74A1DB" w:rsidR="00896C76" w:rsidRDefault="00344F28">
          <w:r>
            <w:rPr>
              <w:noProof/>
              <w:lang w:eastAsia="en-US"/>
            </w:rPr>
            <w:drawing>
              <wp:anchor distT="0" distB="0" distL="114300" distR="114300" simplePos="0" relativeHeight="251663360" behindDoc="0" locked="0" layoutInCell="1" allowOverlap="1" wp14:anchorId="0C9C0A7D" wp14:editId="22B20715">
                <wp:simplePos x="0" y="0"/>
                <wp:positionH relativeFrom="margin">
                  <wp:align>center</wp:align>
                </wp:positionH>
                <wp:positionV relativeFrom="margin">
                  <wp:posOffset>1086485</wp:posOffset>
                </wp:positionV>
                <wp:extent cx="6934200" cy="4333875"/>
                <wp:effectExtent l="0" t="0" r="0" b="9525"/>
                <wp:wrapThrough wrapText="bothSides">
                  <wp:wrapPolygon edited="0">
                    <wp:start x="0" y="0"/>
                    <wp:lineTo x="0" y="21553"/>
                    <wp:lineTo x="21541" y="21553"/>
                    <wp:lineTo x="2154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MMainMenu.png"/>
                        <pic:cNvPicPr/>
                      </pic:nvPicPr>
                      <pic:blipFill>
                        <a:blip r:embed="rId10">
                          <a:extLst>
                            <a:ext uri="{28A0092B-C50C-407E-A947-70E740481C1C}">
                              <a14:useLocalDpi xmlns:a14="http://schemas.microsoft.com/office/drawing/2010/main" val="0"/>
                            </a:ext>
                          </a:extLst>
                        </a:blip>
                        <a:stretch>
                          <a:fillRect/>
                        </a:stretch>
                      </pic:blipFill>
                      <pic:spPr>
                        <a:xfrm>
                          <a:off x="0" y="0"/>
                          <a:ext cx="6934200" cy="4333875"/>
                        </a:xfrm>
                        <a:prstGeom prst="rect">
                          <a:avLst/>
                        </a:prstGeom>
                      </pic:spPr>
                    </pic:pic>
                  </a:graphicData>
                </a:graphic>
              </wp:anchor>
            </w:drawing>
          </w:r>
          <w:r w:rsidR="00933548">
            <w:rPr>
              <w:noProof/>
              <w:lang w:eastAsia="en-US"/>
            </w:rPr>
            <mc:AlternateContent>
              <mc:Choice Requires="wps">
                <w:drawing>
                  <wp:anchor distT="0" distB="0" distL="114300" distR="114300" simplePos="0" relativeHeight="251662336" behindDoc="0" locked="1" layoutInCell="1" allowOverlap="1" wp14:anchorId="49304E68" wp14:editId="6B733BE4">
                    <wp:simplePos x="0" y="0"/>
                    <wp:positionH relativeFrom="margin">
                      <wp:align>right</wp:align>
                    </wp:positionH>
                    <wp:positionV relativeFrom="page">
                      <wp:posOffset>1280160</wp:posOffset>
                    </wp:positionV>
                    <wp:extent cx="3660775" cy="3651250"/>
                    <wp:effectExtent l="0" t="0" r="0" b="0"/>
                    <wp:wrapSquare wrapText="bothSides"/>
                    <wp:docPr id="33" name="Text Box 33" descr="Version number and date"/>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304E7C" w14:textId="5C630CA4" w:rsidR="00C97D49" w:rsidRDefault="00C97D49">
                                <w:pPr>
                                  <w:pStyle w:val="Subtitle"/>
                                </w:pPr>
                                <w:r>
                                  <w:t>Version 1.0</w:t>
                                </w:r>
                              </w:p>
                              <w:sdt>
                                <w:sdtPr>
                                  <w:alias w:val="Date"/>
                                  <w:tag w:val=""/>
                                  <w:id w:val="1879501926"/>
                                  <w:placeholder>
                                    <w:docPart w:val="C4A6C2713CE14D7D8AC69F10D9C3AC79"/>
                                  </w:placeholder>
                                  <w:dataBinding w:prefixMappings="xmlns:ns0='http://schemas.microsoft.com/office/2006/coverPageProps' " w:xpath="/ns0:CoverPageProperties[1]/ns0:PublishDate[1]" w:storeItemID="{55AF091B-3C7A-41E3-B477-F2FDAA23CFDA}"/>
                                  <w:date w:fullDate="2015-08-20T00:00:00Z">
                                    <w:dateFormat w:val="MMMM d, yyyy"/>
                                    <w:lid w:val="en-US"/>
                                    <w:storeMappedDataAs w:val="dateTime"/>
                                    <w:calendar w:val="gregorian"/>
                                  </w:date>
                                </w:sdtPr>
                                <w:sdtContent>
                                  <w:p w14:paraId="49304E7D" w14:textId="36774547" w:rsidR="00C97D49" w:rsidRDefault="00C97D49">
                                    <w:pPr>
                                      <w:pStyle w:val="Subtitle"/>
                                    </w:pPr>
                                    <w:r>
                                      <w:t>August 20, 2015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47100</wp14:pctWidth>
                    </wp14:sizeRelH>
                    <wp14:sizeRelV relativeFrom="page">
                      <wp14:pctHeight>36300</wp14:pctHeight>
                    </wp14:sizeRelV>
                  </wp:anchor>
                </w:drawing>
              </mc:Choice>
              <mc:Fallback>
                <w:pict>
                  <v:shapetype w14:anchorId="49304E68" id="_x0000_t202" coordsize="21600,21600" o:spt="202" path="m,l,21600r21600,l21600,xe">
                    <v:stroke joinstyle="miter"/>
                    <v:path gradientshapeok="t" o:connecttype="rect"/>
                  </v:shapetype>
                  <v:shape id="Text Box 33" o:spid="_x0000_s1026" type="#_x0000_t202" alt="Version number and date" style="position:absolute;left:0;text-align:left;margin-left:237.05pt;margin-top:100.8pt;width:288.25pt;height:287.5pt;z-index:251662336;visibility:visible;mso-wrap-style:square;mso-width-percent:471;mso-height-percent:363;mso-wrap-distance-left:9pt;mso-wrap-distance-top:0;mso-wrap-distance-right:9pt;mso-wrap-distance-bottom:0;mso-position-horizontal:right;mso-position-horizontal-relative:margin;mso-position-vertical:absolute;mso-position-vertical-relative:page;mso-width-percent:47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" filled="f" stroked="f" strokeweight=".5pt">
                    <v:textbox style="mso-fit-shape-to-text:t" inset="0,0,0,0">
                      <w:txbxContent>
                        <w:p w14:paraId="49304E7C" w14:textId="5C630CA4" w:rsidR="00C97D49" w:rsidRDefault="00C97D49">
                          <w:pPr>
                            <w:pStyle w:val="Subtitle"/>
                          </w:pPr>
                          <w:r>
                            <w:t>Version 1.0</w:t>
                          </w:r>
                        </w:p>
                        <w:sdt>
                          <w:sdtPr>
                            <w:alias w:val="Date"/>
                            <w:tag w:val=""/>
                            <w:id w:val="1879501926"/>
                            <w:placeholder>
                              <w:docPart w:val="C4A6C2713CE14D7D8AC69F10D9C3AC79"/>
                            </w:placeholder>
                            <w:dataBinding w:prefixMappings="xmlns:ns0='http://schemas.microsoft.com/office/2006/coverPageProps' " w:xpath="/ns0:CoverPageProperties[1]/ns0:PublishDate[1]" w:storeItemID="{55AF091B-3C7A-41E3-B477-F2FDAA23CFDA}"/>
                            <w:date w:fullDate="2015-08-20T00:00:00Z">
                              <w:dateFormat w:val="MMMM d, yyyy"/>
                              <w:lid w:val="en-US"/>
                              <w:storeMappedDataAs w:val="dateTime"/>
                              <w:calendar w:val="gregorian"/>
                            </w:date>
                          </w:sdtPr>
                          <w:sdtContent>
                            <w:p w14:paraId="49304E7D" w14:textId="36774547" w:rsidR="00C97D49" w:rsidRDefault="00C97D49">
                              <w:pPr>
                                <w:pStyle w:val="Subtitle"/>
                              </w:pPr>
                              <w:r>
                                <w:t>August 20, 2015</w:t>
                              </w:r>
                            </w:p>
                          </w:sdtContent>
                        </w:sdt>
                      </w:txbxContent>
                    </v:textbox>
                    <w10:wrap type="square" anchorx="margin" anchory="page"/>
                    <w10:anchorlock/>
                  </v:shape>
                </w:pict>
              </mc:Fallback>
            </mc:AlternateContent>
          </w:r>
          <w:r w:rsidR="00933548">
            <w:rPr>
              <w:noProof/>
              <w:lang w:eastAsia="en-US"/>
            </w:rPr>
            <mc:AlternateContent>
              <mc:Choice Requires="wps">
                <w:drawing>
                  <wp:anchor distT="0" distB="0" distL="114300" distR="114300" simplePos="0" relativeHeight="251661312" behindDoc="0" locked="1" layoutInCell="1" allowOverlap="1" wp14:anchorId="49304E6A" wp14:editId="49304E6B">
                    <wp:simplePos x="0" y="0"/>
                    <wp:positionH relativeFrom="margin">
                      <wp:align>right</wp:align>
                    </wp:positionH>
                    <mc:AlternateContent>
                      <mc:Choice Requires="wp14">
                        <wp:positionV relativeFrom="page">
                          <wp14:pctPosVOffset>83700</wp14:pctPosVOffset>
                        </wp:positionV>
                      </mc:Choice>
                      <mc:Fallback>
                        <wp:positionV relativeFrom="page">
                          <wp:posOffset>8418830</wp:posOffset>
                        </wp:positionV>
                      </mc:Fallback>
                    </mc:AlternateContent>
                    <wp:extent cx="5753100" cy="731520"/>
                    <wp:effectExtent l="0" t="0" r="0" b="11430"/>
                    <wp:wrapSquare wrapText="bothSides"/>
                    <wp:docPr id="35" name="Text Box 35" descr="Presenter, company name and address"/>
                    <wp:cNvGraphicFramePr/>
                    <a:graphic xmlns:a="http://schemas.openxmlformats.org/drawingml/2006/main">
                      <a:graphicData uri="http://schemas.microsoft.com/office/word/2010/wordprocessingShape">
                        <wps:wsp>
                          <wps:cNvSpPr txBox="1"/>
                          <wps:spPr>
                            <a:xfrm>
                              <a:off x="0" y="0"/>
                              <a:ext cx="575310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304E7E" w14:textId="32FDA327" w:rsidR="00C97D49" w:rsidRDefault="00C97D49">
                                <w:pPr>
                                  <w:pStyle w:val="Contactinfo"/>
                                </w:pPr>
                                <w:r>
                                  <w:t xml:space="preserve">Presented by: </w:t>
                                </w:r>
                                <w:sdt>
                                  <w:sdtPr>
                                    <w:alias w:val="Your Name"/>
                                    <w:tag w:val=""/>
                                    <w:id w:val="2089039418"/>
                                    <w:dataBinding w:prefixMappings="xmlns:ns0='http://purl.org/dc/elements/1.1/' xmlns:ns1='http://schemas.openxmlformats.org/package/2006/metadata/core-properties' " w:xpath="/ns1:coreProperties[1]/ns0:creator[1]" w:storeItemID="{6C3C8BC8-F283-45AE-878A-BAB7291924A1}"/>
                                    <w:text/>
                                  </w:sdtPr>
                                  <w:sdtContent>
                                    <w:r>
                                      <w:t>jUstin morritt</w:t>
                                    </w:r>
                                  </w:sdtContent>
                                </w:sdt>
                              </w:p>
                              <w:p w14:paraId="49304E7F" w14:textId="355CA577" w:rsidR="00C97D49" w:rsidRDefault="00C97D49">
                                <w:pPr>
                                  <w:pStyle w:val="Contactinfo"/>
                                </w:pPr>
                                <w:sdt>
                                  <w:sdtPr>
                                    <w:alias w:val="Company"/>
                                    <w:tag w:val=""/>
                                    <w:id w:val="-1329677729"/>
                                    <w:showingPlcHdr/>
                                    <w:dataBinding w:prefixMappings="xmlns:ns0='http://schemas.openxmlformats.org/officeDocument/2006/extended-properties' " w:xpath="/ns0:Properties[1]/ns0:Company[1]" w:storeItemID="{6668398D-A668-4E3E-A5EB-62B293D839F1}"/>
                                    <w:text/>
                                  </w:sdtPr>
                                  <w:sdtContent>
                                    <w:r>
                                      <w:t xml:space="preserve">     </w:t>
                                    </w:r>
                                  </w:sdtContent>
                                </w:sdt>
                              </w:p>
                              <w:p w14:paraId="49304E80" w14:textId="1BDDE051" w:rsidR="00C97D49" w:rsidRDefault="00C97D49">
                                <w:pPr>
                                  <w:pStyle w:val="Contactinfo"/>
                                </w:pPr>
                                <w:sdt>
                                  <w:sdtPr>
                                    <w:alias w:val="Company Address"/>
                                    <w:tag w:val=""/>
                                    <w:id w:val="1041549249"/>
                                    <w:dataBinding w:prefixMappings="xmlns:ns0='http://schemas.microsoft.com/office/2006/coverPageProps' " w:xpath="/ns0:CoverPageProperties[1]/ns0:CompanyAddress[1]" w:storeItemID="{55AF091B-3C7A-41E3-B477-F2FDAA23CFDA}"/>
                                    <w:text/>
                                  </w:sdtPr>
                                  <w:sdtContent>
                                    <w:r>
                                      <w:t>London</w:t>
                                    </w:r>
                                  </w:sdtContent>
                                </w:sdt>
                                <w:r>
                                  <w:t xml:space="preserve">, ON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47100</wp14:pctWidth>
                    </wp14:sizeRelH>
                    <wp14:sizeRelV relativeFrom="page">
                      <wp14:pctHeight>0</wp14:pctHeight>
                    </wp14:sizeRelV>
                  </wp:anchor>
                </w:drawing>
              </mc:Choice>
              <mc:Fallback>
                <w:pict>
                  <v:shape w14:anchorId="49304E6A" id="Text Box 35" o:spid="_x0000_s1027" type="#_x0000_t202" alt="Presenter, company name and address" style="position:absolute;left:0;text-align:left;margin-left:401.8pt;margin-top:0;width:453pt;height:57.6pt;z-index:251661312;visibility:visible;mso-wrap-style:square;mso-width-percent:471;mso-height-percent:0;mso-top-percent:837;mso-wrap-distance-left:9pt;mso-wrap-distance-top:0;mso-wrap-distance-right:9pt;mso-wrap-distance-bottom:0;mso-position-horizontal:right;mso-position-horizontal-relative:margin;mso-position-vertical-relative:page;mso-width-percent:471;mso-height-percent: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" filled="f" stroked="f" strokeweight=".5pt">
                    <v:textbox inset="0,0,0,0">
                      <w:txbxContent>
                        <w:p w14:paraId="49304E7E" w14:textId="32FDA327" w:rsidR="00C97D49" w:rsidRDefault="00C97D49">
                          <w:pPr>
                            <w:pStyle w:val="Contactinfo"/>
                          </w:pPr>
                          <w:r>
                            <w:t xml:space="preserve">Presented by: </w:t>
                          </w:r>
                          <w:sdt>
                            <w:sdtPr>
                              <w:alias w:val="Your Name"/>
                              <w:tag w:val=""/>
                              <w:id w:val="2089039418"/>
                              <w:dataBinding w:prefixMappings="xmlns:ns0='http://purl.org/dc/elements/1.1/' xmlns:ns1='http://schemas.openxmlformats.org/package/2006/metadata/core-properties' " w:xpath="/ns1:coreProperties[1]/ns0:creator[1]" w:storeItemID="{6C3C8BC8-F283-45AE-878A-BAB7291924A1}"/>
                              <w:text/>
                            </w:sdtPr>
                            <w:sdtContent>
                              <w:r>
                                <w:t>jUstin morritt</w:t>
                              </w:r>
                            </w:sdtContent>
                          </w:sdt>
                        </w:p>
                        <w:p w14:paraId="49304E7F" w14:textId="355CA577" w:rsidR="00C97D49" w:rsidRDefault="00C97D49">
                          <w:pPr>
                            <w:pStyle w:val="Contactinfo"/>
                          </w:pPr>
                          <w:sdt>
                            <w:sdtPr>
                              <w:alias w:val="Company"/>
                              <w:tag w:val=""/>
                              <w:id w:val="-1329677729"/>
                              <w:showingPlcHdr/>
                              <w:dataBinding w:prefixMappings="xmlns:ns0='http://schemas.openxmlformats.org/officeDocument/2006/extended-properties' " w:xpath="/ns0:Properties[1]/ns0:Company[1]" w:storeItemID="{6668398D-A668-4E3E-A5EB-62B293D839F1}"/>
                              <w:text/>
                            </w:sdtPr>
                            <w:sdtContent>
                              <w:r>
                                <w:t xml:space="preserve">     </w:t>
                              </w:r>
                            </w:sdtContent>
                          </w:sdt>
                        </w:p>
                        <w:p w14:paraId="49304E80" w14:textId="1BDDE051" w:rsidR="00C97D49" w:rsidRDefault="00C97D49">
                          <w:pPr>
                            <w:pStyle w:val="Contactinfo"/>
                          </w:pPr>
                          <w:sdt>
                            <w:sdtPr>
                              <w:alias w:val="Company Address"/>
                              <w:tag w:val=""/>
                              <w:id w:val="1041549249"/>
                              <w:dataBinding w:prefixMappings="xmlns:ns0='http://schemas.microsoft.com/office/2006/coverPageProps' " w:xpath="/ns0:CoverPageProperties[1]/ns0:CompanyAddress[1]" w:storeItemID="{55AF091B-3C7A-41E3-B477-F2FDAA23CFDA}"/>
                              <w:text/>
                            </w:sdtPr>
                            <w:sdtContent>
                              <w:r>
                                <w:t>London</w:t>
                              </w:r>
                            </w:sdtContent>
                          </w:sdt>
                          <w:r>
                            <w:t xml:space="preserve">, ON </w:t>
                          </w:r>
                        </w:p>
                      </w:txbxContent>
                    </v:textbox>
                    <w10:wrap type="square" anchorx="margin" anchory="page"/>
                    <w10:anchorlock/>
                  </v:shape>
                </w:pict>
              </mc:Fallback>
            </mc:AlternateContent>
          </w:r>
          <w:r w:rsidR="00933548">
            <w:br w:type="page"/>
          </w:r>
        </w:p>
        <w:sdt>
          <w:sdtPr>
            <w:rPr>
              <w:rFonts w:asciiTheme="minorHAnsi" w:eastAsiaTheme="minorEastAsia" w:hAnsiTheme="minorHAnsi" w:cstheme="minorBidi"/>
              <w:caps w:val="0"/>
              <w:color w:val="auto"/>
              <w:sz w:val="22"/>
              <w:szCs w:val="22"/>
            </w:rPr>
            <w:id w:val="1431701570"/>
            <w:docPartObj>
              <w:docPartGallery w:val="Table of Contents"/>
              <w:docPartUnique/>
            </w:docPartObj>
          </w:sdtPr>
          <w:sdtEndPr>
            <w:rPr>
              <w:b/>
              <w:bCs/>
              <w:noProof/>
              <w:sz w:val="16"/>
              <w:szCs w:val="16"/>
            </w:rPr>
          </w:sdtEndPr>
          <w:sdtContent>
            <w:p w14:paraId="49304E00" w14:textId="057820C7" w:rsidR="00896C76" w:rsidRDefault="00896C76">
              <w:pPr>
                <w:pStyle w:val="TOCHeading"/>
              </w:pPr>
              <w:r>
                <w:t>Contents</w:t>
              </w:r>
            </w:p>
            <w:p w14:paraId="7754ED00" w14:textId="77777777" w:rsidR="00C97D49" w:rsidRDefault="00896C76">
              <w:pPr>
                <w:pStyle w:val="TOC1"/>
                <w:rPr>
                  <w:noProof/>
                  <w:kern w:val="0"/>
                  <w:lang w:eastAsia="en-US"/>
                  <w14:ligatures w14:val="none"/>
                </w:rPr>
              </w:pPr>
              <w:r w:rsidRPr="00631961">
                <w:rPr>
                  <w:rFonts w:ascii="Aparajita" w:hAnsi="Aparajita" w:cs="Aparajita"/>
                </w:rPr>
                <w:fldChar w:fldCharType="begin"/>
              </w:r>
              <w:r w:rsidRPr="00631961">
                <w:rPr>
                  <w:rFonts w:ascii="Aparajita" w:hAnsi="Aparajita" w:cs="Aparajita"/>
                </w:rPr>
                <w:instrText xml:space="preserve"> TOC \o "1-3" \h \z \u </w:instrText>
              </w:r>
              <w:r w:rsidRPr="00631961">
                <w:rPr>
                  <w:rFonts w:ascii="Aparajita" w:hAnsi="Aparajita" w:cs="Aparajita"/>
                </w:rPr>
                <w:fldChar w:fldCharType="separate"/>
              </w:r>
              <w:hyperlink w:anchor="_Toc427930055" w:history="1">
                <w:r w:rsidR="00C97D49" w:rsidRPr="00462A0D">
                  <w:rPr>
                    <w:rStyle w:val="Hyperlink"/>
                    <w:noProof/>
                  </w:rPr>
                  <w:t>MotherBoard MeltDown</w:t>
                </w:r>
                <w:r w:rsidR="00C97D49">
                  <w:rPr>
                    <w:noProof/>
                    <w:webHidden/>
                  </w:rPr>
                  <w:tab/>
                </w:r>
                <w:r w:rsidR="00C97D49">
                  <w:rPr>
                    <w:noProof/>
                    <w:webHidden/>
                  </w:rPr>
                  <w:fldChar w:fldCharType="begin"/>
                </w:r>
                <w:r w:rsidR="00C97D49">
                  <w:rPr>
                    <w:noProof/>
                    <w:webHidden/>
                  </w:rPr>
                  <w:instrText xml:space="preserve"> PAGEREF _Toc427930055 \h </w:instrText>
                </w:r>
                <w:r w:rsidR="00C97D49">
                  <w:rPr>
                    <w:noProof/>
                    <w:webHidden/>
                  </w:rPr>
                </w:r>
                <w:r w:rsidR="00C97D49">
                  <w:rPr>
                    <w:noProof/>
                    <w:webHidden/>
                  </w:rPr>
                  <w:fldChar w:fldCharType="separate"/>
                </w:r>
                <w:r w:rsidR="00C97D49">
                  <w:rPr>
                    <w:noProof/>
                    <w:webHidden/>
                  </w:rPr>
                  <w:t>2</w:t>
                </w:r>
                <w:r w:rsidR="00C97D49">
                  <w:rPr>
                    <w:noProof/>
                    <w:webHidden/>
                  </w:rPr>
                  <w:fldChar w:fldCharType="end"/>
                </w:r>
              </w:hyperlink>
            </w:p>
            <w:p w14:paraId="1014FFF4" w14:textId="77777777" w:rsidR="00C97D49" w:rsidRDefault="00C97D49">
              <w:pPr>
                <w:pStyle w:val="TOC2"/>
                <w:tabs>
                  <w:tab w:val="right" w:leader="dot" w:pos="9350"/>
                </w:tabs>
                <w:rPr>
                  <w:noProof/>
                  <w:kern w:val="0"/>
                  <w:lang w:eastAsia="en-US"/>
                  <w14:ligatures w14:val="none"/>
                </w:rPr>
              </w:pPr>
              <w:hyperlink w:anchor="_Toc427930056" w:history="1">
                <w:r w:rsidRPr="00462A0D">
                  <w:rPr>
                    <w:rStyle w:val="Hyperlink"/>
                    <w:noProof/>
                  </w:rPr>
                  <w:t>Theme / Setting / genre</w:t>
                </w:r>
                <w:r>
                  <w:rPr>
                    <w:noProof/>
                    <w:webHidden/>
                  </w:rPr>
                  <w:tab/>
                </w:r>
                <w:r>
                  <w:rPr>
                    <w:noProof/>
                    <w:webHidden/>
                  </w:rPr>
                  <w:fldChar w:fldCharType="begin"/>
                </w:r>
                <w:r>
                  <w:rPr>
                    <w:noProof/>
                    <w:webHidden/>
                  </w:rPr>
                  <w:instrText xml:space="preserve"> PAGEREF _Toc427930056 \h </w:instrText>
                </w:r>
                <w:r>
                  <w:rPr>
                    <w:noProof/>
                    <w:webHidden/>
                  </w:rPr>
                </w:r>
                <w:r>
                  <w:rPr>
                    <w:noProof/>
                    <w:webHidden/>
                  </w:rPr>
                  <w:fldChar w:fldCharType="separate"/>
                </w:r>
                <w:r>
                  <w:rPr>
                    <w:noProof/>
                    <w:webHidden/>
                  </w:rPr>
                  <w:t>2</w:t>
                </w:r>
                <w:r>
                  <w:rPr>
                    <w:noProof/>
                    <w:webHidden/>
                  </w:rPr>
                  <w:fldChar w:fldCharType="end"/>
                </w:r>
              </w:hyperlink>
            </w:p>
            <w:p w14:paraId="10ABFD4C" w14:textId="77777777" w:rsidR="00C97D49" w:rsidRDefault="00C97D49">
              <w:pPr>
                <w:pStyle w:val="TOC2"/>
                <w:tabs>
                  <w:tab w:val="right" w:leader="dot" w:pos="9350"/>
                </w:tabs>
                <w:rPr>
                  <w:noProof/>
                  <w:kern w:val="0"/>
                  <w:lang w:eastAsia="en-US"/>
                  <w14:ligatures w14:val="none"/>
                </w:rPr>
              </w:pPr>
              <w:hyperlink w:anchor="_Toc427930057" w:history="1">
                <w:r w:rsidRPr="00462A0D">
                  <w:rPr>
                    <w:rStyle w:val="Hyperlink"/>
                    <w:noProof/>
                  </w:rPr>
                  <w:t>Core GamePlay Mechanics (Brief)</w:t>
                </w:r>
                <w:bookmarkStart w:id="0" w:name="_GoBack"/>
                <w:bookmarkEnd w:id="0"/>
                <w:r>
                  <w:rPr>
                    <w:noProof/>
                    <w:webHidden/>
                  </w:rPr>
                  <w:tab/>
                </w:r>
                <w:r>
                  <w:rPr>
                    <w:noProof/>
                    <w:webHidden/>
                  </w:rPr>
                  <w:fldChar w:fldCharType="begin"/>
                </w:r>
                <w:r>
                  <w:rPr>
                    <w:noProof/>
                    <w:webHidden/>
                  </w:rPr>
                  <w:instrText xml:space="preserve"> PAGEREF _Toc427930057 \h </w:instrText>
                </w:r>
                <w:r>
                  <w:rPr>
                    <w:noProof/>
                    <w:webHidden/>
                  </w:rPr>
                </w:r>
                <w:r>
                  <w:rPr>
                    <w:noProof/>
                    <w:webHidden/>
                  </w:rPr>
                  <w:fldChar w:fldCharType="separate"/>
                </w:r>
                <w:r>
                  <w:rPr>
                    <w:noProof/>
                    <w:webHidden/>
                  </w:rPr>
                  <w:t>2</w:t>
                </w:r>
                <w:r>
                  <w:rPr>
                    <w:noProof/>
                    <w:webHidden/>
                  </w:rPr>
                  <w:fldChar w:fldCharType="end"/>
                </w:r>
              </w:hyperlink>
            </w:p>
            <w:p w14:paraId="3121154B" w14:textId="77777777" w:rsidR="00C97D49" w:rsidRDefault="00C97D49">
              <w:pPr>
                <w:pStyle w:val="TOC3"/>
                <w:rPr>
                  <w:noProof/>
                  <w:kern w:val="0"/>
                  <w:lang w:eastAsia="en-US"/>
                  <w14:ligatures w14:val="none"/>
                </w:rPr>
              </w:pPr>
              <w:hyperlink w:anchor="_Toc427930058" w:history="1">
                <w:r w:rsidRPr="00462A0D">
                  <w:rPr>
                    <w:rStyle w:val="Hyperlink"/>
                    <w:noProof/>
                  </w:rPr>
                  <w:t>Controls</w:t>
                </w:r>
                <w:r>
                  <w:rPr>
                    <w:noProof/>
                    <w:webHidden/>
                  </w:rPr>
                  <w:tab/>
                </w:r>
                <w:r>
                  <w:rPr>
                    <w:noProof/>
                    <w:webHidden/>
                  </w:rPr>
                  <w:fldChar w:fldCharType="begin"/>
                </w:r>
                <w:r>
                  <w:rPr>
                    <w:noProof/>
                    <w:webHidden/>
                  </w:rPr>
                  <w:instrText xml:space="preserve"> PAGEREF _Toc427930058 \h </w:instrText>
                </w:r>
                <w:r>
                  <w:rPr>
                    <w:noProof/>
                    <w:webHidden/>
                  </w:rPr>
                </w:r>
                <w:r>
                  <w:rPr>
                    <w:noProof/>
                    <w:webHidden/>
                  </w:rPr>
                  <w:fldChar w:fldCharType="separate"/>
                </w:r>
                <w:r>
                  <w:rPr>
                    <w:noProof/>
                    <w:webHidden/>
                  </w:rPr>
                  <w:t>2</w:t>
                </w:r>
                <w:r>
                  <w:rPr>
                    <w:noProof/>
                    <w:webHidden/>
                  </w:rPr>
                  <w:fldChar w:fldCharType="end"/>
                </w:r>
              </w:hyperlink>
            </w:p>
            <w:p w14:paraId="5D3A9910" w14:textId="77777777" w:rsidR="00C97D49" w:rsidRDefault="00C97D49">
              <w:pPr>
                <w:pStyle w:val="TOC2"/>
                <w:tabs>
                  <w:tab w:val="right" w:leader="dot" w:pos="9350"/>
                </w:tabs>
                <w:rPr>
                  <w:noProof/>
                  <w:kern w:val="0"/>
                  <w:lang w:eastAsia="en-US"/>
                  <w14:ligatures w14:val="none"/>
                </w:rPr>
              </w:pPr>
              <w:hyperlink w:anchor="_Toc427930059" w:history="1">
                <w:r w:rsidRPr="00462A0D">
                  <w:rPr>
                    <w:rStyle w:val="Hyperlink"/>
                    <w:noProof/>
                  </w:rPr>
                  <w:t>Monetization Model</w:t>
                </w:r>
                <w:r>
                  <w:rPr>
                    <w:noProof/>
                    <w:webHidden/>
                  </w:rPr>
                  <w:tab/>
                </w:r>
                <w:r>
                  <w:rPr>
                    <w:noProof/>
                    <w:webHidden/>
                  </w:rPr>
                  <w:fldChar w:fldCharType="begin"/>
                </w:r>
                <w:r>
                  <w:rPr>
                    <w:noProof/>
                    <w:webHidden/>
                  </w:rPr>
                  <w:instrText xml:space="preserve"> PAGEREF _Toc427930059 \h </w:instrText>
                </w:r>
                <w:r>
                  <w:rPr>
                    <w:noProof/>
                    <w:webHidden/>
                  </w:rPr>
                </w:r>
                <w:r>
                  <w:rPr>
                    <w:noProof/>
                    <w:webHidden/>
                  </w:rPr>
                  <w:fldChar w:fldCharType="separate"/>
                </w:r>
                <w:r>
                  <w:rPr>
                    <w:noProof/>
                    <w:webHidden/>
                  </w:rPr>
                  <w:t>2</w:t>
                </w:r>
                <w:r>
                  <w:rPr>
                    <w:noProof/>
                    <w:webHidden/>
                  </w:rPr>
                  <w:fldChar w:fldCharType="end"/>
                </w:r>
              </w:hyperlink>
            </w:p>
            <w:p w14:paraId="2C0EEB35" w14:textId="77777777" w:rsidR="00C97D49" w:rsidRDefault="00C97D49">
              <w:pPr>
                <w:pStyle w:val="TOC3"/>
                <w:rPr>
                  <w:noProof/>
                  <w:kern w:val="0"/>
                  <w:lang w:eastAsia="en-US"/>
                  <w14:ligatures w14:val="none"/>
                </w:rPr>
              </w:pPr>
              <w:hyperlink w:anchor="_Toc427930060" w:history="1">
                <w:r w:rsidRPr="00462A0D">
                  <w:rPr>
                    <w:rStyle w:val="Hyperlink"/>
                    <w:noProof/>
                  </w:rPr>
                  <w:t>Monetization type</w:t>
                </w:r>
                <w:r>
                  <w:rPr>
                    <w:noProof/>
                    <w:webHidden/>
                  </w:rPr>
                  <w:tab/>
                </w:r>
                <w:r>
                  <w:rPr>
                    <w:noProof/>
                    <w:webHidden/>
                  </w:rPr>
                  <w:fldChar w:fldCharType="begin"/>
                </w:r>
                <w:r>
                  <w:rPr>
                    <w:noProof/>
                    <w:webHidden/>
                  </w:rPr>
                  <w:instrText xml:space="preserve"> PAGEREF _Toc427930060 \h </w:instrText>
                </w:r>
                <w:r>
                  <w:rPr>
                    <w:noProof/>
                    <w:webHidden/>
                  </w:rPr>
                </w:r>
                <w:r>
                  <w:rPr>
                    <w:noProof/>
                    <w:webHidden/>
                  </w:rPr>
                  <w:fldChar w:fldCharType="separate"/>
                </w:r>
                <w:r>
                  <w:rPr>
                    <w:noProof/>
                    <w:webHidden/>
                  </w:rPr>
                  <w:t>2</w:t>
                </w:r>
                <w:r>
                  <w:rPr>
                    <w:noProof/>
                    <w:webHidden/>
                  </w:rPr>
                  <w:fldChar w:fldCharType="end"/>
                </w:r>
              </w:hyperlink>
            </w:p>
            <w:p w14:paraId="53621569" w14:textId="77777777" w:rsidR="00C97D49" w:rsidRDefault="00C97D49">
              <w:pPr>
                <w:pStyle w:val="TOC2"/>
                <w:tabs>
                  <w:tab w:val="right" w:leader="dot" w:pos="9350"/>
                </w:tabs>
                <w:rPr>
                  <w:noProof/>
                  <w:kern w:val="0"/>
                  <w:lang w:eastAsia="en-US"/>
                  <w14:ligatures w14:val="none"/>
                </w:rPr>
              </w:pPr>
              <w:hyperlink w:anchor="_Toc427930061" w:history="1">
                <w:r w:rsidRPr="00462A0D">
                  <w:rPr>
                    <w:rStyle w:val="Hyperlink"/>
                    <w:noProof/>
                  </w:rPr>
                  <w:t>Project Scope</w:t>
                </w:r>
                <w:r>
                  <w:rPr>
                    <w:noProof/>
                    <w:webHidden/>
                  </w:rPr>
                  <w:tab/>
                </w:r>
                <w:r>
                  <w:rPr>
                    <w:noProof/>
                    <w:webHidden/>
                  </w:rPr>
                  <w:fldChar w:fldCharType="begin"/>
                </w:r>
                <w:r>
                  <w:rPr>
                    <w:noProof/>
                    <w:webHidden/>
                  </w:rPr>
                  <w:instrText xml:space="preserve"> PAGEREF _Toc427930061 \h </w:instrText>
                </w:r>
                <w:r>
                  <w:rPr>
                    <w:noProof/>
                    <w:webHidden/>
                  </w:rPr>
                </w:r>
                <w:r>
                  <w:rPr>
                    <w:noProof/>
                    <w:webHidden/>
                  </w:rPr>
                  <w:fldChar w:fldCharType="separate"/>
                </w:r>
                <w:r>
                  <w:rPr>
                    <w:noProof/>
                    <w:webHidden/>
                  </w:rPr>
                  <w:t>2</w:t>
                </w:r>
                <w:r>
                  <w:rPr>
                    <w:noProof/>
                    <w:webHidden/>
                  </w:rPr>
                  <w:fldChar w:fldCharType="end"/>
                </w:r>
              </w:hyperlink>
            </w:p>
            <w:p w14:paraId="74DC5015" w14:textId="77777777" w:rsidR="00C97D49" w:rsidRDefault="00C97D49">
              <w:pPr>
                <w:pStyle w:val="TOC3"/>
                <w:rPr>
                  <w:noProof/>
                  <w:kern w:val="0"/>
                  <w:lang w:eastAsia="en-US"/>
                  <w14:ligatures w14:val="none"/>
                </w:rPr>
              </w:pPr>
              <w:hyperlink w:anchor="_Toc427930062" w:history="1">
                <w:r w:rsidRPr="00462A0D">
                  <w:rPr>
                    <w:rStyle w:val="Hyperlink"/>
                    <w:noProof/>
                  </w:rPr>
                  <w:t>Game Time Scale</w:t>
                </w:r>
                <w:r>
                  <w:rPr>
                    <w:noProof/>
                    <w:webHidden/>
                  </w:rPr>
                  <w:tab/>
                </w:r>
                <w:r>
                  <w:rPr>
                    <w:noProof/>
                    <w:webHidden/>
                  </w:rPr>
                  <w:fldChar w:fldCharType="begin"/>
                </w:r>
                <w:r>
                  <w:rPr>
                    <w:noProof/>
                    <w:webHidden/>
                  </w:rPr>
                  <w:instrText xml:space="preserve"> PAGEREF _Toc427930062 \h </w:instrText>
                </w:r>
                <w:r>
                  <w:rPr>
                    <w:noProof/>
                    <w:webHidden/>
                  </w:rPr>
                </w:r>
                <w:r>
                  <w:rPr>
                    <w:noProof/>
                    <w:webHidden/>
                  </w:rPr>
                  <w:fldChar w:fldCharType="separate"/>
                </w:r>
                <w:r>
                  <w:rPr>
                    <w:noProof/>
                    <w:webHidden/>
                  </w:rPr>
                  <w:t>2</w:t>
                </w:r>
                <w:r>
                  <w:rPr>
                    <w:noProof/>
                    <w:webHidden/>
                  </w:rPr>
                  <w:fldChar w:fldCharType="end"/>
                </w:r>
              </w:hyperlink>
            </w:p>
            <w:p w14:paraId="42F927E5" w14:textId="77777777" w:rsidR="00C97D49" w:rsidRDefault="00C97D49">
              <w:pPr>
                <w:pStyle w:val="TOC3"/>
                <w:rPr>
                  <w:noProof/>
                  <w:kern w:val="0"/>
                  <w:lang w:eastAsia="en-US"/>
                  <w14:ligatures w14:val="none"/>
                </w:rPr>
              </w:pPr>
              <w:hyperlink w:anchor="_Toc427930063" w:history="1">
                <w:r w:rsidRPr="00462A0D">
                  <w:rPr>
                    <w:rStyle w:val="Hyperlink"/>
                    <w:noProof/>
                  </w:rPr>
                  <w:t>Team Size</w:t>
                </w:r>
                <w:r>
                  <w:rPr>
                    <w:noProof/>
                    <w:webHidden/>
                  </w:rPr>
                  <w:tab/>
                </w:r>
                <w:r>
                  <w:rPr>
                    <w:noProof/>
                    <w:webHidden/>
                  </w:rPr>
                  <w:fldChar w:fldCharType="begin"/>
                </w:r>
                <w:r>
                  <w:rPr>
                    <w:noProof/>
                    <w:webHidden/>
                  </w:rPr>
                  <w:instrText xml:space="preserve"> PAGEREF _Toc427930063 \h </w:instrText>
                </w:r>
                <w:r>
                  <w:rPr>
                    <w:noProof/>
                    <w:webHidden/>
                  </w:rPr>
                </w:r>
                <w:r>
                  <w:rPr>
                    <w:noProof/>
                    <w:webHidden/>
                  </w:rPr>
                  <w:fldChar w:fldCharType="separate"/>
                </w:r>
                <w:r>
                  <w:rPr>
                    <w:noProof/>
                    <w:webHidden/>
                  </w:rPr>
                  <w:t>2</w:t>
                </w:r>
                <w:r>
                  <w:rPr>
                    <w:noProof/>
                    <w:webHidden/>
                  </w:rPr>
                  <w:fldChar w:fldCharType="end"/>
                </w:r>
              </w:hyperlink>
            </w:p>
            <w:p w14:paraId="6B7C562E" w14:textId="77777777" w:rsidR="00C97D49" w:rsidRDefault="00C97D49">
              <w:pPr>
                <w:pStyle w:val="TOC3"/>
                <w:rPr>
                  <w:noProof/>
                  <w:kern w:val="0"/>
                  <w:lang w:eastAsia="en-US"/>
                  <w14:ligatures w14:val="none"/>
                </w:rPr>
              </w:pPr>
              <w:hyperlink w:anchor="_Toc427930064" w:history="1">
                <w:r w:rsidRPr="00462A0D">
                  <w:rPr>
                    <w:rStyle w:val="Hyperlink"/>
                    <w:noProof/>
                  </w:rPr>
                  <w:t>Licences/ Hardware/ Other Costs</w:t>
                </w:r>
                <w:r>
                  <w:rPr>
                    <w:noProof/>
                    <w:webHidden/>
                  </w:rPr>
                  <w:tab/>
                </w:r>
                <w:r>
                  <w:rPr>
                    <w:noProof/>
                    <w:webHidden/>
                  </w:rPr>
                  <w:fldChar w:fldCharType="begin"/>
                </w:r>
                <w:r>
                  <w:rPr>
                    <w:noProof/>
                    <w:webHidden/>
                  </w:rPr>
                  <w:instrText xml:space="preserve"> PAGEREF _Toc427930064 \h </w:instrText>
                </w:r>
                <w:r>
                  <w:rPr>
                    <w:noProof/>
                    <w:webHidden/>
                  </w:rPr>
                </w:r>
                <w:r>
                  <w:rPr>
                    <w:noProof/>
                    <w:webHidden/>
                  </w:rPr>
                  <w:fldChar w:fldCharType="separate"/>
                </w:r>
                <w:r>
                  <w:rPr>
                    <w:noProof/>
                    <w:webHidden/>
                  </w:rPr>
                  <w:t>2</w:t>
                </w:r>
                <w:r>
                  <w:rPr>
                    <w:noProof/>
                    <w:webHidden/>
                  </w:rPr>
                  <w:fldChar w:fldCharType="end"/>
                </w:r>
              </w:hyperlink>
            </w:p>
            <w:p w14:paraId="1C030252" w14:textId="77777777" w:rsidR="00C97D49" w:rsidRDefault="00C97D49">
              <w:pPr>
                <w:pStyle w:val="TOC2"/>
                <w:tabs>
                  <w:tab w:val="right" w:leader="dot" w:pos="9350"/>
                </w:tabs>
                <w:rPr>
                  <w:noProof/>
                  <w:kern w:val="0"/>
                  <w:lang w:eastAsia="en-US"/>
                  <w14:ligatures w14:val="none"/>
                </w:rPr>
              </w:pPr>
              <w:hyperlink w:anchor="_Toc427930065" w:history="1">
                <w:r w:rsidRPr="00462A0D">
                  <w:rPr>
                    <w:rStyle w:val="Hyperlink"/>
                    <w:noProof/>
                  </w:rPr>
                  <w:t>Influences</w:t>
                </w:r>
                <w:r>
                  <w:rPr>
                    <w:noProof/>
                    <w:webHidden/>
                  </w:rPr>
                  <w:tab/>
                </w:r>
                <w:r>
                  <w:rPr>
                    <w:noProof/>
                    <w:webHidden/>
                  </w:rPr>
                  <w:fldChar w:fldCharType="begin"/>
                </w:r>
                <w:r>
                  <w:rPr>
                    <w:noProof/>
                    <w:webHidden/>
                  </w:rPr>
                  <w:instrText xml:space="preserve"> PAGEREF _Toc427930065 \h </w:instrText>
                </w:r>
                <w:r>
                  <w:rPr>
                    <w:noProof/>
                    <w:webHidden/>
                  </w:rPr>
                </w:r>
                <w:r>
                  <w:rPr>
                    <w:noProof/>
                    <w:webHidden/>
                  </w:rPr>
                  <w:fldChar w:fldCharType="separate"/>
                </w:r>
                <w:r>
                  <w:rPr>
                    <w:noProof/>
                    <w:webHidden/>
                  </w:rPr>
                  <w:t>3</w:t>
                </w:r>
                <w:r>
                  <w:rPr>
                    <w:noProof/>
                    <w:webHidden/>
                  </w:rPr>
                  <w:fldChar w:fldCharType="end"/>
                </w:r>
              </w:hyperlink>
            </w:p>
            <w:p w14:paraId="3A7CD4F0" w14:textId="77777777" w:rsidR="00C97D49" w:rsidRDefault="00C97D49">
              <w:pPr>
                <w:pStyle w:val="TOC3"/>
                <w:rPr>
                  <w:noProof/>
                  <w:kern w:val="0"/>
                  <w:lang w:eastAsia="en-US"/>
                  <w14:ligatures w14:val="none"/>
                </w:rPr>
              </w:pPr>
              <w:hyperlink w:anchor="_Toc427930066" w:history="1">
                <w:r w:rsidRPr="00462A0D">
                  <w:rPr>
                    <w:rStyle w:val="Hyperlink"/>
                    <w:noProof/>
                  </w:rPr>
                  <w:t>Television</w:t>
                </w:r>
                <w:r>
                  <w:rPr>
                    <w:noProof/>
                    <w:webHidden/>
                  </w:rPr>
                  <w:tab/>
                </w:r>
                <w:r>
                  <w:rPr>
                    <w:noProof/>
                    <w:webHidden/>
                  </w:rPr>
                  <w:fldChar w:fldCharType="begin"/>
                </w:r>
                <w:r>
                  <w:rPr>
                    <w:noProof/>
                    <w:webHidden/>
                  </w:rPr>
                  <w:instrText xml:space="preserve"> PAGEREF _Toc427930066 \h </w:instrText>
                </w:r>
                <w:r>
                  <w:rPr>
                    <w:noProof/>
                    <w:webHidden/>
                  </w:rPr>
                </w:r>
                <w:r>
                  <w:rPr>
                    <w:noProof/>
                    <w:webHidden/>
                  </w:rPr>
                  <w:fldChar w:fldCharType="separate"/>
                </w:r>
                <w:r>
                  <w:rPr>
                    <w:noProof/>
                    <w:webHidden/>
                  </w:rPr>
                  <w:t>3</w:t>
                </w:r>
                <w:r>
                  <w:rPr>
                    <w:noProof/>
                    <w:webHidden/>
                  </w:rPr>
                  <w:fldChar w:fldCharType="end"/>
                </w:r>
              </w:hyperlink>
            </w:p>
            <w:p w14:paraId="6201CA29" w14:textId="77777777" w:rsidR="00C97D49" w:rsidRDefault="00C97D49">
              <w:pPr>
                <w:pStyle w:val="TOC3"/>
                <w:rPr>
                  <w:noProof/>
                  <w:kern w:val="0"/>
                  <w:lang w:eastAsia="en-US"/>
                  <w14:ligatures w14:val="none"/>
                </w:rPr>
              </w:pPr>
              <w:hyperlink w:anchor="_Toc427930067" w:history="1">
                <w:r w:rsidRPr="00462A0D">
                  <w:rPr>
                    <w:rStyle w:val="Hyperlink"/>
                    <w:noProof/>
                  </w:rPr>
                  <w:t>Games</w:t>
                </w:r>
                <w:r>
                  <w:rPr>
                    <w:noProof/>
                    <w:webHidden/>
                  </w:rPr>
                  <w:tab/>
                </w:r>
                <w:r>
                  <w:rPr>
                    <w:noProof/>
                    <w:webHidden/>
                  </w:rPr>
                  <w:fldChar w:fldCharType="begin"/>
                </w:r>
                <w:r>
                  <w:rPr>
                    <w:noProof/>
                    <w:webHidden/>
                  </w:rPr>
                  <w:instrText xml:space="preserve"> PAGEREF _Toc427930067 \h </w:instrText>
                </w:r>
                <w:r>
                  <w:rPr>
                    <w:noProof/>
                    <w:webHidden/>
                  </w:rPr>
                </w:r>
                <w:r>
                  <w:rPr>
                    <w:noProof/>
                    <w:webHidden/>
                  </w:rPr>
                  <w:fldChar w:fldCharType="separate"/>
                </w:r>
                <w:r>
                  <w:rPr>
                    <w:noProof/>
                    <w:webHidden/>
                  </w:rPr>
                  <w:t>3</w:t>
                </w:r>
                <w:r>
                  <w:rPr>
                    <w:noProof/>
                    <w:webHidden/>
                  </w:rPr>
                  <w:fldChar w:fldCharType="end"/>
                </w:r>
              </w:hyperlink>
            </w:p>
            <w:p w14:paraId="79B571F7" w14:textId="77777777" w:rsidR="00C97D49" w:rsidRDefault="00C97D49">
              <w:pPr>
                <w:pStyle w:val="TOC2"/>
                <w:tabs>
                  <w:tab w:val="right" w:leader="dot" w:pos="9350"/>
                </w:tabs>
                <w:rPr>
                  <w:noProof/>
                  <w:kern w:val="0"/>
                  <w:lang w:eastAsia="en-US"/>
                  <w14:ligatures w14:val="none"/>
                </w:rPr>
              </w:pPr>
              <w:hyperlink w:anchor="_Toc427930068" w:history="1">
                <w:r w:rsidRPr="00462A0D">
                  <w:rPr>
                    <w:rStyle w:val="Hyperlink"/>
                    <w:noProof/>
                  </w:rPr>
                  <w:t>Target Market &amp; target PlatForms</w:t>
                </w:r>
                <w:r>
                  <w:rPr>
                    <w:noProof/>
                    <w:webHidden/>
                  </w:rPr>
                  <w:tab/>
                </w:r>
                <w:r>
                  <w:rPr>
                    <w:noProof/>
                    <w:webHidden/>
                  </w:rPr>
                  <w:fldChar w:fldCharType="begin"/>
                </w:r>
                <w:r>
                  <w:rPr>
                    <w:noProof/>
                    <w:webHidden/>
                  </w:rPr>
                  <w:instrText xml:space="preserve"> PAGEREF _Toc427930068 \h </w:instrText>
                </w:r>
                <w:r>
                  <w:rPr>
                    <w:noProof/>
                    <w:webHidden/>
                  </w:rPr>
                </w:r>
                <w:r>
                  <w:rPr>
                    <w:noProof/>
                    <w:webHidden/>
                  </w:rPr>
                  <w:fldChar w:fldCharType="separate"/>
                </w:r>
                <w:r>
                  <w:rPr>
                    <w:noProof/>
                    <w:webHidden/>
                  </w:rPr>
                  <w:t>3</w:t>
                </w:r>
                <w:r>
                  <w:rPr>
                    <w:noProof/>
                    <w:webHidden/>
                  </w:rPr>
                  <w:fldChar w:fldCharType="end"/>
                </w:r>
              </w:hyperlink>
            </w:p>
            <w:p w14:paraId="40E20039" w14:textId="77777777" w:rsidR="00C97D49" w:rsidRDefault="00C97D49">
              <w:pPr>
                <w:pStyle w:val="TOC3"/>
                <w:rPr>
                  <w:noProof/>
                  <w:kern w:val="0"/>
                  <w:lang w:eastAsia="en-US"/>
                  <w14:ligatures w14:val="none"/>
                </w:rPr>
              </w:pPr>
              <w:hyperlink w:anchor="_Toc427930069" w:history="1">
                <w:r w:rsidRPr="00462A0D">
                  <w:rPr>
                    <w:rStyle w:val="Hyperlink"/>
                    <w:noProof/>
                  </w:rPr>
                  <w:t>The Elevator Pitch</w:t>
                </w:r>
                <w:r>
                  <w:rPr>
                    <w:noProof/>
                    <w:webHidden/>
                  </w:rPr>
                  <w:tab/>
                </w:r>
                <w:r>
                  <w:rPr>
                    <w:noProof/>
                    <w:webHidden/>
                  </w:rPr>
                  <w:fldChar w:fldCharType="begin"/>
                </w:r>
                <w:r>
                  <w:rPr>
                    <w:noProof/>
                    <w:webHidden/>
                  </w:rPr>
                  <w:instrText xml:space="preserve"> PAGEREF _Toc427930069 \h </w:instrText>
                </w:r>
                <w:r>
                  <w:rPr>
                    <w:noProof/>
                    <w:webHidden/>
                  </w:rPr>
                </w:r>
                <w:r>
                  <w:rPr>
                    <w:noProof/>
                    <w:webHidden/>
                  </w:rPr>
                  <w:fldChar w:fldCharType="separate"/>
                </w:r>
                <w:r>
                  <w:rPr>
                    <w:noProof/>
                    <w:webHidden/>
                  </w:rPr>
                  <w:t>3</w:t>
                </w:r>
                <w:r>
                  <w:rPr>
                    <w:noProof/>
                    <w:webHidden/>
                  </w:rPr>
                  <w:fldChar w:fldCharType="end"/>
                </w:r>
              </w:hyperlink>
            </w:p>
            <w:p w14:paraId="392F6F56" w14:textId="77777777" w:rsidR="00C97D49" w:rsidRDefault="00C97D49">
              <w:pPr>
                <w:pStyle w:val="TOC3"/>
                <w:rPr>
                  <w:noProof/>
                  <w:kern w:val="0"/>
                  <w:lang w:eastAsia="en-US"/>
                  <w14:ligatures w14:val="none"/>
                </w:rPr>
              </w:pPr>
              <w:hyperlink w:anchor="_Toc427930070" w:history="1">
                <w:r w:rsidRPr="00462A0D">
                  <w:rPr>
                    <w:rStyle w:val="Hyperlink"/>
                    <w:noProof/>
                  </w:rPr>
                  <w:t>Target Contact Demographics</w:t>
                </w:r>
                <w:r>
                  <w:rPr>
                    <w:noProof/>
                    <w:webHidden/>
                  </w:rPr>
                  <w:tab/>
                </w:r>
                <w:r>
                  <w:rPr>
                    <w:noProof/>
                    <w:webHidden/>
                  </w:rPr>
                  <w:fldChar w:fldCharType="begin"/>
                </w:r>
                <w:r>
                  <w:rPr>
                    <w:noProof/>
                    <w:webHidden/>
                  </w:rPr>
                  <w:instrText xml:space="preserve"> PAGEREF _Toc427930070 \h </w:instrText>
                </w:r>
                <w:r>
                  <w:rPr>
                    <w:noProof/>
                    <w:webHidden/>
                  </w:rPr>
                </w:r>
                <w:r>
                  <w:rPr>
                    <w:noProof/>
                    <w:webHidden/>
                  </w:rPr>
                  <w:fldChar w:fldCharType="separate"/>
                </w:r>
                <w:r>
                  <w:rPr>
                    <w:noProof/>
                    <w:webHidden/>
                  </w:rPr>
                  <w:t>3</w:t>
                </w:r>
                <w:r>
                  <w:rPr>
                    <w:noProof/>
                    <w:webHidden/>
                  </w:rPr>
                  <w:fldChar w:fldCharType="end"/>
                </w:r>
              </w:hyperlink>
            </w:p>
            <w:p w14:paraId="6BCF0DE8" w14:textId="77777777" w:rsidR="00C97D49" w:rsidRDefault="00C97D49">
              <w:pPr>
                <w:pStyle w:val="TOC3"/>
                <w:rPr>
                  <w:noProof/>
                  <w:kern w:val="0"/>
                  <w:lang w:eastAsia="en-US"/>
                  <w14:ligatures w14:val="none"/>
                </w:rPr>
              </w:pPr>
              <w:hyperlink w:anchor="_Toc427930071" w:history="1">
                <w:r w:rsidRPr="00462A0D">
                  <w:rPr>
                    <w:rStyle w:val="Hyperlink"/>
                    <w:noProof/>
                  </w:rPr>
                  <w:t>Platforms</w:t>
                </w:r>
                <w:r>
                  <w:rPr>
                    <w:noProof/>
                    <w:webHidden/>
                  </w:rPr>
                  <w:tab/>
                </w:r>
                <w:r>
                  <w:rPr>
                    <w:noProof/>
                    <w:webHidden/>
                  </w:rPr>
                  <w:fldChar w:fldCharType="begin"/>
                </w:r>
                <w:r>
                  <w:rPr>
                    <w:noProof/>
                    <w:webHidden/>
                  </w:rPr>
                  <w:instrText xml:space="preserve"> PAGEREF _Toc427930071 \h </w:instrText>
                </w:r>
                <w:r>
                  <w:rPr>
                    <w:noProof/>
                    <w:webHidden/>
                  </w:rPr>
                </w:r>
                <w:r>
                  <w:rPr>
                    <w:noProof/>
                    <w:webHidden/>
                  </w:rPr>
                  <w:fldChar w:fldCharType="separate"/>
                </w:r>
                <w:r>
                  <w:rPr>
                    <w:noProof/>
                    <w:webHidden/>
                  </w:rPr>
                  <w:t>3</w:t>
                </w:r>
                <w:r>
                  <w:rPr>
                    <w:noProof/>
                    <w:webHidden/>
                  </w:rPr>
                  <w:fldChar w:fldCharType="end"/>
                </w:r>
              </w:hyperlink>
            </w:p>
            <w:p w14:paraId="01556B0E" w14:textId="77777777" w:rsidR="00C97D49" w:rsidRDefault="00C97D49">
              <w:pPr>
                <w:pStyle w:val="TOC2"/>
                <w:tabs>
                  <w:tab w:val="right" w:leader="dot" w:pos="9350"/>
                </w:tabs>
                <w:rPr>
                  <w:noProof/>
                  <w:kern w:val="0"/>
                  <w:lang w:eastAsia="en-US"/>
                  <w14:ligatures w14:val="none"/>
                </w:rPr>
              </w:pPr>
              <w:hyperlink w:anchor="_Toc427930072" w:history="1">
                <w:r w:rsidRPr="00462A0D">
                  <w:rPr>
                    <w:rStyle w:val="Hyperlink"/>
                    <w:noProof/>
                  </w:rPr>
                  <w:t>What sets this project apart</w:t>
                </w:r>
                <w:r>
                  <w:rPr>
                    <w:noProof/>
                    <w:webHidden/>
                  </w:rPr>
                  <w:tab/>
                </w:r>
                <w:r>
                  <w:rPr>
                    <w:noProof/>
                    <w:webHidden/>
                  </w:rPr>
                  <w:fldChar w:fldCharType="begin"/>
                </w:r>
                <w:r>
                  <w:rPr>
                    <w:noProof/>
                    <w:webHidden/>
                  </w:rPr>
                  <w:instrText xml:space="preserve"> PAGEREF _Toc427930072 \h </w:instrText>
                </w:r>
                <w:r>
                  <w:rPr>
                    <w:noProof/>
                    <w:webHidden/>
                  </w:rPr>
                </w:r>
                <w:r>
                  <w:rPr>
                    <w:noProof/>
                    <w:webHidden/>
                  </w:rPr>
                  <w:fldChar w:fldCharType="separate"/>
                </w:r>
                <w:r>
                  <w:rPr>
                    <w:noProof/>
                    <w:webHidden/>
                  </w:rPr>
                  <w:t>3</w:t>
                </w:r>
                <w:r>
                  <w:rPr>
                    <w:noProof/>
                    <w:webHidden/>
                  </w:rPr>
                  <w:fldChar w:fldCharType="end"/>
                </w:r>
              </w:hyperlink>
            </w:p>
            <w:p w14:paraId="44F8AF9C" w14:textId="77777777" w:rsidR="00C97D49" w:rsidRDefault="00C97D49">
              <w:pPr>
                <w:pStyle w:val="TOC2"/>
                <w:tabs>
                  <w:tab w:val="right" w:leader="dot" w:pos="9350"/>
                </w:tabs>
                <w:rPr>
                  <w:noProof/>
                  <w:kern w:val="0"/>
                  <w:lang w:eastAsia="en-US"/>
                  <w14:ligatures w14:val="none"/>
                </w:rPr>
              </w:pPr>
              <w:hyperlink w:anchor="_Toc427930073" w:history="1">
                <w:r w:rsidRPr="00462A0D">
                  <w:rPr>
                    <w:rStyle w:val="Hyperlink"/>
                    <w:noProof/>
                  </w:rPr>
                  <w:t>Core gameplay MECHANICS (detailed)</w:t>
                </w:r>
                <w:r>
                  <w:rPr>
                    <w:noProof/>
                    <w:webHidden/>
                  </w:rPr>
                  <w:tab/>
                </w:r>
                <w:r>
                  <w:rPr>
                    <w:noProof/>
                    <w:webHidden/>
                  </w:rPr>
                  <w:fldChar w:fldCharType="begin"/>
                </w:r>
                <w:r>
                  <w:rPr>
                    <w:noProof/>
                    <w:webHidden/>
                  </w:rPr>
                  <w:instrText xml:space="preserve"> PAGEREF _Toc427930073 \h </w:instrText>
                </w:r>
                <w:r>
                  <w:rPr>
                    <w:noProof/>
                    <w:webHidden/>
                  </w:rPr>
                </w:r>
                <w:r>
                  <w:rPr>
                    <w:noProof/>
                    <w:webHidden/>
                  </w:rPr>
                  <w:fldChar w:fldCharType="separate"/>
                </w:r>
                <w:r>
                  <w:rPr>
                    <w:noProof/>
                    <w:webHidden/>
                  </w:rPr>
                  <w:t>3</w:t>
                </w:r>
                <w:r>
                  <w:rPr>
                    <w:noProof/>
                    <w:webHidden/>
                  </w:rPr>
                  <w:fldChar w:fldCharType="end"/>
                </w:r>
              </w:hyperlink>
            </w:p>
            <w:p w14:paraId="1375BE01" w14:textId="77777777" w:rsidR="00C97D49" w:rsidRDefault="00C97D49">
              <w:pPr>
                <w:pStyle w:val="TOC3"/>
                <w:rPr>
                  <w:noProof/>
                  <w:kern w:val="0"/>
                  <w:lang w:eastAsia="en-US"/>
                  <w14:ligatures w14:val="none"/>
                </w:rPr>
              </w:pPr>
              <w:hyperlink w:anchor="_Toc427930074" w:history="1">
                <w:r w:rsidRPr="00462A0D">
                  <w:rPr>
                    <w:rStyle w:val="Hyperlink"/>
                    <w:noProof/>
                  </w:rPr>
                  <w:t>Mechanic #1 – Acceleration / Deceleration / Jumping</w:t>
                </w:r>
                <w:r>
                  <w:rPr>
                    <w:noProof/>
                    <w:webHidden/>
                  </w:rPr>
                  <w:tab/>
                </w:r>
                <w:r>
                  <w:rPr>
                    <w:noProof/>
                    <w:webHidden/>
                  </w:rPr>
                  <w:fldChar w:fldCharType="begin"/>
                </w:r>
                <w:r>
                  <w:rPr>
                    <w:noProof/>
                    <w:webHidden/>
                  </w:rPr>
                  <w:instrText xml:space="preserve"> PAGEREF _Toc427930074 \h </w:instrText>
                </w:r>
                <w:r>
                  <w:rPr>
                    <w:noProof/>
                    <w:webHidden/>
                  </w:rPr>
                </w:r>
                <w:r>
                  <w:rPr>
                    <w:noProof/>
                    <w:webHidden/>
                  </w:rPr>
                  <w:fldChar w:fldCharType="separate"/>
                </w:r>
                <w:r>
                  <w:rPr>
                    <w:noProof/>
                    <w:webHidden/>
                  </w:rPr>
                  <w:t>3</w:t>
                </w:r>
                <w:r>
                  <w:rPr>
                    <w:noProof/>
                    <w:webHidden/>
                  </w:rPr>
                  <w:fldChar w:fldCharType="end"/>
                </w:r>
              </w:hyperlink>
            </w:p>
            <w:p w14:paraId="2706F27F" w14:textId="77777777" w:rsidR="00C97D49" w:rsidRDefault="00C97D49">
              <w:pPr>
                <w:pStyle w:val="TOC3"/>
                <w:rPr>
                  <w:noProof/>
                  <w:kern w:val="0"/>
                  <w:lang w:eastAsia="en-US"/>
                  <w14:ligatures w14:val="none"/>
                </w:rPr>
              </w:pPr>
              <w:hyperlink w:anchor="_Toc427930075" w:history="1">
                <w:r w:rsidRPr="00462A0D">
                  <w:rPr>
                    <w:rStyle w:val="Hyperlink"/>
                    <w:noProof/>
                  </w:rPr>
                  <w:t>Mechanic #2 – Interaction With 3d Objects</w:t>
                </w:r>
                <w:r>
                  <w:rPr>
                    <w:noProof/>
                    <w:webHidden/>
                  </w:rPr>
                  <w:tab/>
                </w:r>
                <w:r>
                  <w:rPr>
                    <w:noProof/>
                    <w:webHidden/>
                  </w:rPr>
                  <w:fldChar w:fldCharType="begin"/>
                </w:r>
                <w:r>
                  <w:rPr>
                    <w:noProof/>
                    <w:webHidden/>
                  </w:rPr>
                  <w:instrText xml:space="preserve"> PAGEREF _Toc427930075 \h </w:instrText>
                </w:r>
                <w:r>
                  <w:rPr>
                    <w:noProof/>
                    <w:webHidden/>
                  </w:rPr>
                </w:r>
                <w:r>
                  <w:rPr>
                    <w:noProof/>
                    <w:webHidden/>
                  </w:rPr>
                  <w:fldChar w:fldCharType="separate"/>
                </w:r>
                <w:r>
                  <w:rPr>
                    <w:noProof/>
                    <w:webHidden/>
                  </w:rPr>
                  <w:t>3</w:t>
                </w:r>
                <w:r>
                  <w:rPr>
                    <w:noProof/>
                    <w:webHidden/>
                  </w:rPr>
                  <w:fldChar w:fldCharType="end"/>
                </w:r>
              </w:hyperlink>
            </w:p>
            <w:p w14:paraId="5091CC93" w14:textId="77777777" w:rsidR="00C97D49" w:rsidRDefault="00C97D49">
              <w:pPr>
                <w:pStyle w:val="TOC3"/>
                <w:rPr>
                  <w:noProof/>
                  <w:kern w:val="0"/>
                  <w:lang w:eastAsia="en-US"/>
                  <w14:ligatures w14:val="none"/>
                </w:rPr>
              </w:pPr>
              <w:hyperlink w:anchor="_Toc427930076" w:history="1">
                <w:r w:rsidRPr="00462A0D">
                  <w:rPr>
                    <w:rStyle w:val="Hyperlink"/>
                    <w:noProof/>
                  </w:rPr>
                  <w:t>Mechanic #3 – Pickups</w:t>
                </w:r>
                <w:r>
                  <w:rPr>
                    <w:noProof/>
                    <w:webHidden/>
                  </w:rPr>
                  <w:tab/>
                </w:r>
                <w:r>
                  <w:rPr>
                    <w:noProof/>
                    <w:webHidden/>
                  </w:rPr>
                  <w:fldChar w:fldCharType="begin"/>
                </w:r>
                <w:r>
                  <w:rPr>
                    <w:noProof/>
                    <w:webHidden/>
                  </w:rPr>
                  <w:instrText xml:space="preserve"> PAGEREF _Toc427930076 \h </w:instrText>
                </w:r>
                <w:r>
                  <w:rPr>
                    <w:noProof/>
                    <w:webHidden/>
                  </w:rPr>
                </w:r>
                <w:r>
                  <w:rPr>
                    <w:noProof/>
                    <w:webHidden/>
                  </w:rPr>
                  <w:fldChar w:fldCharType="separate"/>
                </w:r>
                <w:r>
                  <w:rPr>
                    <w:noProof/>
                    <w:webHidden/>
                  </w:rPr>
                  <w:t>4</w:t>
                </w:r>
                <w:r>
                  <w:rPr>
                    <w:noProof/>
                    <w:webHidden/>
                  </w:rPr>
                  <w:fldChar w:fldCharType="end"/>
                </w:r>
              </w:hyperlink>
            </w:p>
            <w:p w14:paraId="04620676" w14:textId="77777777" w:rsidR="00C97D49" w:rsidRDefault="00C97D49">
              <w:pPr>
                <w:pStyle w:val="TOC3"/>
                <w:rPr>
                  <w:noProof/>
                  <w:kern w:val="0"/>
                  <w:lang w:eastAsia="en-US"/>
                  <w14:ligatures w14:val="none"/>
                </w:rPr>
              </w:pPr>
              <w:hyperlink w:anchor="_Toc427930077" w:history="1">
                <w:r w:rsidRPr="00462A0D">
                  <w:rPr>
                    <w:rStyle w:val="Hyperlink"/>
                    <w:noProof/>
                  </w:rPr>
                  <w:t>Mechanic #4- Compile System</w:t>
                </w:r>
                <w:r>
                  <w:rPr>
                    <w:noProof/>
                    <w:webHidden/>
                  </w:rPr>
                  <w:tab/>
                </w:r>
                <w:r>
                  <w:rPr>
                    <w:noProof/>
                    <w:webHidden/>
                  </w:rPr>
                  <w:fldChar w:fldCharType="begin"/>
                </w:r>
                <w:r>
                  <w:rPr>
                    <w:noProof/>
                    <w:webHidden/>
                  </w:rPr>
                  <w:instrText xml:space="preserve"> PAGEREF _Toc427930077 \h </w:instrText>
                </w:r>
                <w:r>
                  <w:rPr>
                    <w:noProof/>
                    <w:webHidden/>
                  </w:rPr>
                </w:r>
                <w:r>
                  <w:rPr>
                    <w:noProof/>
                    <w:webHidden/>
                  </w:rPr>
                  <w:fldChar w:fldCharType="separate"/>
                </w:r>
                <w:r>
                  <w:rPr>
                    <w:noProof/>
                    <w:webHidden/>
                  </w:rPr>
                  <w:t>4</w:t>
                </w:r>
                <w:r>
                  <w:rPr>
                    <w:noProof/>
                    <w:webHidden/>
                  </w:rPr>
                  <w:fldChar w:fldCharType="end"/>
                </w:r>
              </w:hyperlink>
            </w:p>
            <w:p w14:paraId="3F9E954A" w14:textId="77777777" w:rsidR="00C97D49" w:rsidRDefault="00C97D49">
              <w:pPr>
                <w:pStyle w:val="TOC2"/>
                <w:tabs>
                  <w:tab w:val="right" w:leader="dot" w:pos="9350"/>
                </w:tabs>
                <w:rPr>
                  <w:noProof/>
                  <w:kern w:val="0"/>
                  <w:lang w:eastAsia="en-US"/>
                  <w14:ligatures w14:val="none"/>
                </w:rPr>
              </w:pPr>
              <w:hyperlink w:anchor="_Toc427930078" w:history="1">
                <w:r w:rsidRPr="00462A0D">
                  <w:rPr>
                    <w:rStyle w:val="Hyperlink"/>
                    <w:noProof/>
                  </w:rPr>
                  <w:t>Story and gameplay</w:t>
                </w:r>
                <w:r>
                  <w:rPr>
                    <w:noProof/>
                    <w:webHidden/>
                  </w:rPr>
                  <w:tab/>
                </w:r>
                <w:r>
                  <w:rPr>
                    <w:noProof/>
                    <w:webHidden/>
                  </w:rPr>
                  <w:fldChar w:fldCharType="begin"/>
                </w:r>
                <w:r>
                  <w:rPr>
                    <w:noProof/>
                    <w:webHidden/>
                  </w:rPr>
                  <w:instrText xml:space="preserve"> PAGEREF _Toc427930078 \h </w:instrText>
                </w:r>
                <w:r>
                  <w:rPr>
                    <w:noProof/>
                    <w:webHidden/>
                  </w:rPr>
                </w:r>
                <w:r>
                  <w:rPr>
                    <w:noProof/>
                    <w:webHidden/>
                  </w:rPr>
                  <w:fldChar w:fldCharType="separate"/>
                </w:r>
                <w:r>
                  <w:rPr>
                    <w:noProof/>
                    <w:webHidden/>
                  </w:rPr>
                  <w:t>4</w:t>
                </w:r>
                <w:r>
                  <w:rPr>
                    <w:noProof/>
                    <w:webHidden/>
                  </w:rPr>
                  <w:fldChar w:fldCharType="end"/>
                </w:r>
              </w:hyperlink>
            </w:p>
            <w:p w14:paraId="41D2091B" w14:textId="77777777" w:rsidR="00C97D49" w:rsidRDefault="00C97D49">
              <w:pPr>
                <w:pStyle w:val="TOC3"/>
                <w:rPr>
                  <w:noProof/>
                  <w:kern w:val="0"/>
                  <w:lang w:eastAsia="en-US"/>
                  <w14:ligatures w14:val="none"/>
                </w:rPr>
              </w:pPr>
              <w:hyperlink w:anchor="_Toc427930079" w:history="1">
                <w:r w:rsidRPr="00462A0D">
                  <w:rPr>
                    <w:rStyle w:val="Hyperlink"/>
                    <w:noProof/>
                  </w:rPr>
                  <w:t>Story (BRIEF)</w:t>
                </w:r>
                <w:r>
                  <w:rPr>
                    <w:noProof/>
                    <w:webHidden/>
                  </w:rPr>
                  <w:tab/>
                </w:r>
                <w:r>
                  <w:rPr>
                    <w:noProof/>
                    <w:webHidden/>
                  </w:rPr>
                  <w:fldChar w:fldCharType="begin"/>
                </w:r>
                <w:r>
                  <w:rPr>
                    <w:noProof/>
                    <w:webHidden/>
                  </w:rPr>
                  <w:instrText xml:space="preserve"> PAGEREF _Toc427930079 \h </w:instrText>
                </w:r>
                <w:r>
                  <w:rPr>
                    <w:noProof/>
                    <w:webHidden/>
                  </w:rPr>
                </w:r>
                <w:r>
                  <w:rPr>
                    <w:noProof/>
                    <w:webHidden/>
                  </w:rPr>
                  <w:fldChar w:fldCharType="separate"/>
                </w:r>
                <w:r>
                  <w:rPr>
                    <w:noProof/>
                    <w:webHidden/>
                  </w:rPr>
                  <w:t>4</w:t>
                </w:r>
                <w:r>
                  <w:rPr>
                    <w:noProof/>
                    <w:webHidden/>
                  </w:rPr>
                  <w:fldChar w:fldCharType="end"/>
                </w:r>
              </w:hyperlink>
            </w:p>
            <w:p w14:paraId="31B426C1" w14:textId="77777777" w:rsidR="00C97D49" w:rsidRDefault="00C97D49">
              <w:pPr>
                <w:pStyle w:val="TOC3"/>
                <w:rPr>
                  <w:noProof/>
                  <w:kern w:val="0"/>
                  <w:lang w:eastAsia="en-US"/>
                  <w14:ligatures w14:val="none"/>
                </w:rPr>
              </w:pPr>
              <w:hyperlink w:anchor="_Toc427930080" w:history="1">
                <w:r w:rsidRPr="00462A0D">
                  <w:rPr>
                    <w:rStyle w:val="Hyperlink"/>
                    <w:noProof/>
                  </w:rPr>
                  <w:t>Story (Detailed)</w:t>
                </w:r>
                <w:r>
                  <w:rPr>
                    <w:noProof/>
                    <w:webHidden/>
                  </w:rPr>
                  <w:tab/>
                </w:r>
                <w:r>
                  <w:rPr>
                    <w:noProof/>
                    <w:webHidden/>
                  </w:rPr>
                  <w:fldChar w:fldCharType="begin"/>
                </w:r>
                <w:r>
                  <w:rPr>
                    <w:noProof/>
                    <w:webHidden/>
                  </w:rPr>
                  <w:instrText xml:space="preserve"> PAGEREF _Toc427930080 \h </w:instrText>
                </w:r>
                <w:r>
                  <w:rPr>
                    <w:noProof/>
                    <w:webHidden/>
                  </w:rPr>
                </w:r>
                <w:r>
                  <w:rPr>
                    <w:noProof/>
                    <w:webHidden/>
                  </w:rPr>
                  <w:fldChar w:fldCharType="separate"/>
                </w:r>
                <w:r>
                  <w:rPr>
                    <w:noProof/>
                    <w:webHidden/>
                  </w:rPr>
                  <w:t>4</w:t>
                </w:r>
                <w:r>
                  <w:rPr>
                    <w:noProof/>
                    <w:webHidden/>
                  </w:rPr>
                  <w:fldChar w:fldCharType="end"/>
                </w:r>
              </w:hyperlink>
            </w:p>
            <w:p w14:paraId="673F7AB3" w14:textId="77777777" w:rsidR="00C97D49" w:rsidRDefault="00C97D49">
              <w:pPr>
                <w:pStyle w:val="TOC3"/>
                <w:rPr>
                  <w:noProof/>
                  <w:kern w:val="0"/>
                  <w:lang w:eastAsia="en-US"/>
                  <w14:ligatures w14:val="none"/>
                </w:rPr>
              </w:pPr>
              <w:hyperlink w:anchor="_Toc427930081" w:history="1">
                <w:r w:rsidRPr="00462A0D">
                  <w:rPr>
                    <w:rStyle w:val="Hyperlink"/>
                    <w:noProof/>
                  </w:rPr>
                  <w:t>Gameplay</w:t>
                </w:r>
                <w:r>
                  <w:rPr>
                    <w:noProof/>
                    <w:webHidden/>
                  </w:rPr>
                  <w:tab/>
                </w:r>
                <w:r>
                  <w:rPr>
                    <w:noProof/>
                    <w:webHidden/>
                  </w:rPr>
                  <w:fldChar w:fldCharType="begin"/>
                </w:r>
                <w:r>
                  <w:rPr>
                    <w:noProof/>
                    <w:webHidden/>
                  </w:rPr>
                  <w:instrText xml:space="preserve"> PAGEREF _Toc427930081 \h </w:instrText>
                </w:r>
                <w:r>
                  <w:rPr>
                    <w:noProof/>
                    <w:webHidden/>
                  </w:rPr>
                </w:r>
                <w:r>
                  <w:rPr>
                    <w:noProof/>
                    <w:webHidden/>
                  </w:rPr>
                  <w:fldChar w:fldCharType="separate"/>
                </w:r>
                <w:r>
                  <w:rPr>
                    <w:noProof/>
                    <w:webHidden/>
                  </w:rPr>
                  <w:t>4</w:t>
                </w:r>
                <w:r>
                  <w:rPr>
                    <w:noProof/>
                    <w:webHidden/>
                  </w:rPr>
                  <w:fldChar w:fldCharType="end"/>
                </w:r>
              </w:hyperlink>
            </w:p>
            <w:p w14:paraId="095314E6" w14:textId="77777777" w:rsidR="00C97D49" w:rsidRDefault="00C97D49">
              <w:pPr>
                <w:pStyle w:val="TOC2"/>
                <w:tabs>
                  <w:tab w:val="right" w:leader="dot" w:pos="9350"/>
                </w:tabs>
                <w:rPr>
                  <w:noProof/>
                  <w:kern w:val="0"/>
                  <w:lang w:eastAsia="en-US"/>
                  <w14:ligatures w14:val="none"/>
                </w:rPr>
              </w:pPr>
              <w:hyperlink w:anchor="_Toc427930082" w:history="1">
                <w:r w:rsidRPr="00462A0D">
                  <w:rPr>
                    <w:rStyle w:val="Hyperlink"/>
                    <w:noProof/>
                  </w:rPr>
                  <w:t>Assets</w:t>
                </w:r>
                <w:r>
                  <w:rPr>
                    <w:noProof/>
                    <w:webHidden/>
                  </w:rPr>
                  <w:tab/>
                </w:r>
                <w:r>
                  <w:rPr>
                    <w:noProof/>
                    <w:webHidden/>
                  </w:rPr>
                  <w:fldChar w:fldCharType="begin"/>
                </w:r>
                <w:r>
                  <w:rPr>
                    <w:noProof/>
                    <w:webHidden/>
                  </w:rPr>
                  <w:instrText xml:space="preserve"> PAGEREF _Toc427930082 \h </w:instrText>
                </w:r>
                <w:r>
                  <w:rPr>
                    <w:noProof/>
                    <w:webHidden/>
                  </w:rPr>
                </w:r>
                <w:r>
                  <w:rPr>
                    <w:noProof/>
                    <w:webHidden/>
                  </w:rPr>
                  <w:fldChar w:fldCharType="separate"/>
                </w:r>
                <w:r>
                  <w:rPr>
                    <w:noProof/>
                    <w:webHidden/>
                  </w:rPr>
                  <w:t>4</w:t>
                </w:r>
                <w:r>
                  <w:rPr>
                    <w:noProof/>
                    <w:webHidden/>
                  </w:rPr>
                  <w:fldChar w:fldCharType="end"/>
                </w:r>
              </w:hyperlink>
            </w:p>
            <w:p w14:paraId="5355764C" w14:textId="77777777" w:rsidR="00C97D49" w:rsidRDefault="00C97D49">
              <w:pPr>
                <w:pStyle w:val="TOC3"/>
                <w:rPr>
                  <w:noProof/>
                  <w:kern w:val="0"/>
                  <w:lang w:eastAsia="en-US"/>
                  <w14:ligatures w14:val="none"/>
                </w:rPr>
              </w:pPr>
              <w:hyperlink w:anchor="_Toc427930083" w:history="1">
                <w:r w:rsidRPr="00462A0D">
                  <w:rPr>
                    <w:rStyle w:val="Hyperlink"/>
                    <w:noProof/>
                  </w:rPr>
                  <w:t>2D Textures</w:t>
                </w:r>
                <w:r>
                  <w:rPr>
                    <w:noProof/>
                    <w:webHidden/>
                  </w:rPr>
                  <w:tab/>
                </w:r>
                <w:r>
                  <w:rPr>
                    <w:noProof/>
                    <w:webHidden/>
                  </w:rPr>
                  <w:fldChar w:fldCharType="begin"/>
                </w:r>
                <w:r>
                  <w:rPr>
                    <w:noProof/>
                    <w:webHidden/>
                  </w:rPr>
                  <w:instrText xml:space="preserve"> PAGEREF _Toc427930083 \h </w:instrText>
                </w:r>
                <w:r>
                  <w:rPr>
                    <w:noProof/>
                    <w:webHidden/>
                  </w:rPr>
                </w:r>
                <w:r>
                  <w:rPr>
                    <w:noProof/>
                    <w:webHidden/>
                  </w:rPr>
                  <w:fldChar w:fldCharType="separate"/>
                </w:r>
                <w:r>
                  <w:rPr>
                    <w:noProof/>
                    <w:webHidden/>
                  </w:rPr>
                  <w:t>4</w:t>
                </w:r>
                <w:r>
                  <w:rPr>
                    <w:noProof/>
                    <w:webHidden/>
                  </w:rPr>
                  <w:fldChar w:fldCharType="end"/>
                </w:r>
              </w:hyperlink>
            </w:p>
            <w:p w14:paraId="10A82B09" w14:textId="77777777" w:rsidR="00C97D49" w:rsidRDefault="00C97D49">
              <w:pPr>
                <w:pStyle w:val="TOC3"/>
                <w:rPr>
                  <w:noProof/>
                  <w:kern w:val="0"/>
                  <w:lang w:eastAsia="en-US"/>
                  <w14:ligatures w14:val="none"/>
                </w:rPr>
              </w:pPr>
              <w:hyperlink w:anchor="_Toc427930084" w:history="1">
                <w:r w:rsidRPr="00462A0D">
                  <w:rPr>
                    <w:rStyle w:val="Hyperlink"/>
                    <w:noProof/>
                  </w:rPr>
                  <w:t>Art Samples</w:t>
                </w:r>
                <w:r>
                  <w:rPr>
                    <w:noProof/>
                    <w:webHidden/>
                  </w:rPr>
                  <w:tab/>
                </w:r>
                <w:r>
                  <w:rPr>
                    <w:noProof/>
                    <w:webHidden/>
                  </w:rPr>
                  <w:fldChar w:fldCharType="begin"/>
                </w:r>
                <w:r>
                  <w:rPr>
                    <w:noProof/>
                    <w:webHidden/>
                  </w:rPr>
                  <w:instrText xml:space="preserve"> PAGEREF _Toc427930084 \h </w:instrText>
                </w:r>
                <w:r>
                  <w:rPr>
                    <w:noProof/>
                    <w:webHidden/>
                  </w:rPr>
                </w:r>
                <w:r>
                  <w:rPr>
                    <w:noProof/>
                    <w:webHidden/>
                  </w:rPr>
                  <w:fldChar w:fldCharType="separate"/>
                </w:r>
                <w:r>
                  <w:rPr>
                    <w:noProof/>
                    <w:webHidden/>
                  </w:rPr>
                  <w:t>5</w:t>
                </w:r>
                <w:r>
                  <w:rPr>
                    <w:noProof/>
                    <w:webHidden/>
                  </w:rPr>
                  <w:fldChar w:fldCharType="end"/>
                </w:r>
              </w:hyperlink>
            </w:p>
            <w:p w14:paraId="1E87C18D" w14:textId="77777777" w:rsidR="00C97D49" w:rsidRDefault="00C97D49">
              <w:pPr>
                <w:pStyle w:val="TOC3"/>
                <w:rPr>
                  <w:noProof/>
                  <w:kern w:val="0"/>
                  <w:lang w:eastAsia="en-US"/>
                  <w14:ligatures w14:val="none"/>
                </w:rPr>
              </w:pPr>
              <w:hyperlink w:anchor="_Toc427930085" w:history="1">
                <w:r w:rsidRPr="00462A0D">
                  <w:rPr>
                    <w:rStyle w:val="Hyperlink"/>
                    <w:noProof/>
                  </w:rPr>
                  <w:t>SOUND (Ambient)</w:t>
                </w:r>
                <w:r>
                  <w:rPr>
                    <w:noProof/>
                    <w:webHidden/>
                  </w:rPr>
                  <w:tab/>
                </w:r>
                <w:r>
                  <w:rPr>
                    <w:noProof/>
                    <w:webHidden/>
                  </w:rPr>
                  <w:fldChar w:fldCharType="begin"/>
                </w:r>
                <w:r>
                  <w:rPr>
                    <w:noProof/>
                    <w:webHidden/>
                  </w:rPr>
                  <w:instrText xml:space="preserve"> PAGEREF _Toc427930085 \h </w:instrText>
                </w:r>
                <w:r>
                  <w:rPr>
                    <w:noProof/>
                    <w:webHidden/>
                  </w:rPr>
                </w:r>
                <w:r>
                  <w:rPr>
                    <w:noProof/>
                    <w:webHidden/>
                  </w:rPr>
                  <w:fldChar w:fldCharType="separate"/>
                </w:r>
                <w:r>
                  <w:rPr>
                    <w:noProof/>
                    <w:webHidden/>
                  </w:rPr>
                  <w:t>5</w:t>
                </w:r>
                <w:r>
                  <w:rPr>
                    <w:noProof/>
                    <w:webHidden/>
                  </w:rPr>
                  <w:fldChar w:fldCharType="end"/>
                </w:r>
              </w:hyperlink>
            </w:p>
            <w:p w14:paraId="59190A6C" w14:textId="77777777" w:rsidR="00C97D49" w:rsidRDefault="00C97D49">
              <w:pPr>
                <w:pStyle w:val="TOC3"/>
                <w:rPr>
                  <w:noProof/>
                  <w:kern w:val="0"/>
                  <w:lang w:eastAsia="en-US"/>
                  <w14:ligatures w14:val="none"/>
                </w:rPr>
              </w:pPr>
              <w:hyperlink w:anchor="_Toc427930086" w:history="1">
                <w:r w:rsidRPr="00462A0D">
                  <w:rPr>
                    <w:rStyle w:val="Hyperlink"/>
                    <w:noProof/>
                  </w:rPr>
                  <w:t>SOUND (PLAYER/COLLISION</w:t>
                </w:r>
                <w:r>
                  <w:rPr>
                    <w:noProof/>
                    <w:webHidden/>
                  </w:rPr>
                  <w:tab/>
                </w:r>
                <w:r>
                  <w:rPr>
                    <w:noProof/>
                    <w:webHidden/>
                  </w:rPr>
                  <w:fldChar w:fldCharType="begin"/>
                </w:r>
                <w:r>
                  <w:rPr>
                    <w:noProof/>
                    <w:webHidden/>
                  </w:rPr>
                  <w:instrText xml:space="preserve"> PAGEREF _Toc427930086 \h </w:instrText>
                </w:r>
                <w:r>
                  <w:rPr>
                    <w:noProof/>
                    <w:webHidden/>
                  </w:rPr>
                </w:r>
                <w:r>
                  <w:rPr>
                    <w:noProof/>
                    <w:webHidden/>
                  </w:rPr>
                  <w:fldChar w:fldCharType="separate"/>
                </w:r>
                <w:r>
                  <w:rPr>
                    <w:noProof/>
                    <w:webHidden/>
                  </w:rPr>
                  <w:t>5</w:t>
                </w:r>
                <w:r>
                  <w:rPr>
                    <w:noProof/>
                    <w:webHidden/>
                  </w:rPr>
                  <w:fldChar w:fldCharType="end"/>
                </w:r>
              </w:hyperlink>
            </w:p>
            <w:p w14:paraId="30B1C706" w14:textId="77777777" w:rsidR="00C97D49" w:rsidRDefault="00C97D49">
              <w:pPr>
                <w:pStyle w:val="TOC3"/>
                <w:rPr>
                  <w:noProof/>
                  <w:kern w:val="0"/>
                  <w:lang w:eastAsia="en-US"/>
                  <w14:ligatures w14:val="none"/>
                </w:rPr>
              </w:pPr>
              <w:hyperlink w:anchor="_Toc427930087" w:history="1">
                <w:r w:rsidRPr="00462A0D">
                  <w:rPr>
                    <w:rStyle w:val="Hyperlink"/>
                    <w:noProof/>
                  </w:rPr>
                  <w:t>CODE</w:t>
                </w:r>
                <w:r>
                  <w:rPr>
                    <w:noProof/>
                    <w:webHidden/>
                  </w:rPr>
                  <w:tab/>
                </w:r>
                <w:r>
                  <w:rPr>
                    <w:noProof/>
                    <w:webHidden/>
                  </w:rPr>
                  <w:fldChar w:fldCharType="begin"/>
                </w:r>
                <w:r>
                  <w:rPr>
                    <w:noProof/>
                    <w:webHidden/>
                  </w:rPr>
                  <w:instrText xml:space="preserve"> PAGEREF _Toc427930087 \h </w:instrText>
                </w:r>
                <w:r>
                  <w:rPr>
                    <w:noProof/>
                    <w:webHidden/>
                  </w:rPr>
                </w:r>
                <w:r>
                  <w:rPr>
                    <w:noProof/>
                    <w:webHidden/>
                  </w:rPr>
                  <w:fldChar w:fldCharType="separate"/>
                </w:r>
                <w:r>
                  <w:rPr>
                    <w:noProof/>
                    <w:webHidden/>
                  </w:rPr>
                  <w:t>5</w:t>
                </w:r>
                <w:r>
                  <w:rPr>
                    <w:noProof/>
                    <w:webHidden/>
                  </w:rPr>
                  <w:fldChar w:fldCharType="end"/>
                </w:r>
              </w:hyperlink>
            </w:p>
            <w:p w14:paraId="2F2CF956" w14:textId="77777777" w:rsidR="00C97D49" w:rsidRDefault="00C97D49">
              <w:pPr>
                <w:pStyle w:val="TOC3"/>
                <w:rPr>
                  <w:noProof/>
                  <w:kern w:val="0"/>
                  <w:lang w:eastAsia="en-US"/>
                  <w14:ligatures w14:val="none"/>
                </w:rPr>
              </w:pPr>
              <w:hyperlink w:anchor="_Toc427930088" w:history="1">
                <w:r w:rsidRPr="00462A0D">
                  <w:rPr>
                    <w:rStyle w:val="Hyperlink"/>
                    <w:noProof/>
                  </w:rPr>
                  <w:t>ANIMATION (Environment)</w:t>
                </w:r>
                <w:r>
                  <w:rPr>
                    <w:noProof/>
                    <w:webHidden/>
                  </w:rPr>
                  <w:tab/>
                </w:r>
                <w:r>
                  <w:rPr>
                    <w:noProof/>
                    <w:webHidden/>
                  </w:rPr>
                  <w:fldChar w:fldCharType="begin"/>
                </w:r>
                <w:r>
                  <w:rPr>
                    <w:noProof/>
                    <w:webHidden/>
                  </w:rPr>
                  <w:instrText xml:space="preserve"> PAGEREF _Toc427930088 \h </w:instrText>
                </w:r>
                <w:r>
                  <w:rPr>
                    <w:noProof/>
                    <w:webHidden/>
                  </w:rPr>
                </w:r>
                <w:r>
                  <w:rPr>
                    <w:noProof/>
                    <w:webHidden/>
                  </w:rPr>
                  <w:fldChar w:fldCharType="separate"/>
                </w:r>
                <w:r>
                  <w:rPr>
                    <w:noProof/>
                    <w:webHidden/>
                  </w:rPr>
                  <w:t>5</w:t>
                </w:r>
                <w:r>
                  <w:rPr>
                    <w:noProof/>
                    <w:webHidden/>
                  </w:rPr>
                  <w:fldChar w:fldCharType="end"/>
                </w:r>
              </w:hyperlink>
            </w:p>
            <w:p w14:paraId="6B662F02" w14:textId="77777777" w:rsidR="00C97D49" w:rsidRDefault="00C97D49">
              <w:pPr>
                <w:pStyle w:val="TOC3"/>
                <w:rPr>
                  <w:noProof/>
                  <w:kern w:val="0"/>
                  <w:lang w:eastAsia="en-US"/>
                  <w14:ligatures w14:val="none"/>
                </w:rPr>
              </w:pPr>
              <w:hyperlink w:anchor="_Toc427930089" w:history="1">
                <w:r w:rsidRPr="00462A0D">
                  <w:rPr>
                    <w:rStyle w:val="Hyperlink"/>
                    <w:noProof/>
                  </w:rPr>
                  <w:t>ANIMATION (Character)</w:t>
                </w:r>
                <w:r>
                  <w:rPr>
                    <w:noProof/>
                    <w:webHidden/>
                  </w:rPr>
                  <w:tab/>
                </w:r>
                <w:r>
                  <w:rPr>
                    <w:noProof/>
                    <w:webHidden/>
                  </w:rPr>
                  <w:fldChar w:fldCharType="begin"/>
                </w:r>
                <w:r>
                  <w:rPr>
                    <w:noProof/>
                    <w:webHidden/>
                  </w:rPr>
                  <w:instrText xml:space="preserve"> PAGEREF _Toc427930089 \h </w:instrText>
                </w:r>
                <w:r>
                  <w:rPr>
                    <w:noProof/>
                    <w:webHidden/>
                  </w:rPr>
                </w:r>
                <w:r>
                  <w:rPr>
                    <w:noProof/>
                    <w:webHidden/>
                  </w:rPr>
                  <w:fldChar w:fldCharType="separate"/>
                </w:r>
                <w:r>
                  <w:rPr>
                    <w:noProof/>
                    <w:webHidden/>
                  </w:rPr>
                  <w:t>5</w:t>
                </w:r>
                <w:r>
                  <w:rPr>
                    <w:noProof/>
                    <w:webHidden/>
                  </w:rPr>
                  <w:fldChar w:fldCharType="end"/>
                </w:r>
              </w:hyperlink>
            </w:p>
            <w:p w14:paraId="4A26469A" w14:textId="77777777" w:rsidR="00C97D49" w:rsidRDefault="00C97D49">
              <w:pPr>
                <w:pStyle w:val="TOC3"/>
                <w:rPr>
                  <w:noProof/>
                  <w:kern w:val="0"/>
                  <w:lang w:eastAsia="en-US"/>
                  <w14:ligatures w14:val="none"/>
                </w:rPr>
              </w:pPr>
              <w:hyperlink w:anchor="_Toc427930090" w:history="1">
                <w:r w:rsidRPr="00462A0D">
                  <w:rPr>
                    <w:rStyle w:val="Hyperlink"/>
                    <w:noProof/>
                  </w:rPr>
                  <w:t>Menu and Game Layouts</w:t>
                </w:r>
                <w:r>
                  <w:rPr>
                    <w:noProof/>
                    <w:webHidden/>
                  </w:rPr>
                  <w:tab/>
                </w:r>
                <w:r>
                  <w:rPr>
                    <w:noProof/>
                    <w:webHidden/>
                  </w:rPr>
                  <w:fldChar w:fldCharType="begin"/>
                </w:r>
                <w:r>
                  <w:rPr>
                    <w:noProof/>
                    <w:webHidden/>
                  </w:rPr>
                  <w:instrText xml:space="preserve"> PAGEREF _Toc427930090 \h </w:instrText>
                </w:r>
                <w:r>
                  <w:rPr>
                    <w:noProof/>
                    <w:webHidden/>
                  </w:rPr>
                </w:r>
                <w:r>
                  <w:rPr>
                    <w:noProof/>
                    <w:webHidden/>
                  </w:rPr>
                  <w:fldChar w:fldCharType="separate"/>
                </w:r>
                <w:r>
                  <w:rPr>
                    <w:noProof/>
                    <w:webHidden/>
                  </w:rPr>
                  <w:t>5</w:t>
                </w:r>
                <w:r>
                  <w:rPr>
                    <w:noProof/>
                    <w:webHidden/>
                  </w:rPr>
                  <w:fldChar w:fldCharType="end"/>
                </w:r>
              </w:hyperlink>
            </w:p>
            <w:p w14:paraId="49304E27" w14:textId="40F65419" w:rsidR="003E5F8D" w:rsidRPr="00A530DA" w:rsidRDefault="00896C76" w:rsidP="00631961">
              <w:pPr>
                <w:spacing w:before="0"/>
                <w:ind w:left="0"/>
                <w:rPr>
                  <w:sz w:val="16"/>
                  <w:szCs w:val="16"/>
                </w:rPr>
              </w:pPr>
              <w:r w:rsidRPr="00631961">
                <w:rPr>
                  <w:rFonts w:ascii="Aparajita" w:hAnsi="Aparajita" w:cs="Aparajita"/>
                  <w:b/>
                  <w:bCs/>
                  <w:noProof/>
                </w:rPr>
                <w:fldChar w:fldCharType="end"/>
              </w:r>
            </w:p>
          </w:sdtContent>
        </w:sdt>
      </w:sdtContent>
    </w:sdt>
    <w:bookmarkStart w:id="1" w:name="_Toc427930055" w:displacedByCustomXml="next"/>
    <w:sdt>
      <w:sdtPr>
        <w:alias w:val="Title"/>
        <w:tag w:val=""/>
        <w:id w:val="-90701298"/>
        <w:dataBinding w:prefixMappings="xmlns:ns0='http://purl.org/dc/elements/1.1/' xmlns:ns1='http://schemas.openxmlformats.org/package/2006/metadata/core-properties' " w:xpath="/ns1:coreProperties[1]/ns0:title[1]" w:storeItemID="{6C3C8BC8-F283-45AE-878A-BAB7291924A1}"/>
        <w:text/>
      </w:sdtPr>
      <w:sdtContent>
        <w:p w14:paraId="49304E28" w14:textId="053144B3" w:rsidR="003E5F8D" w:rsidRDefault="00344F28" w:rsidP="00DA5871">
          <w:pPr>
            <w:pStyle w:val="Heading1"/>
          </w:pPr>
          <w:r>
            <w:t>MotherBoard MeltDown</w:t>
          </w:r>
        </w:p>
      </w:sdtContent>
    </w:sdt>
    <w:bookmarkEnd w:id="1" w:displacedByCustomXml="prev"/>
    <w:p w14:paraId="49304E2B" w14:textId="11784C42" w:rsidR="00896C76" w:rsidRDefault="00896C76" w:rsidP="00D32EF2">
      <w:pPr>
        <w:pStyle w:val="Heading2"/>
      </w:pPr>
      <w:bookmarkStart w:id="2" w:name="_Toc427930056"/>
      <w:r>
        <w:t>Theme / Setting / genre</w:t>
      </w:r>
      <w:bookmarkEnd w:id="2"/>
    </w:p>
    <w:p w14:paraId="08A19DB8" w14:textId="7DFCD5E9" w:rsidR="00D32EF2" w:rsidRPr="00D32EF2" w:rsidRDefault="00344F28" w:rsidP="00D32EF2">
      <w:r>
        <w:t>Motherboard Meltdown</w:t>
      </w:r>
      <w:r w:rsidR="00D32EF2">
        <w:t xml:space="preserve"> is a First person survival game where one must run around </w:t>
      </w:r>
      <w:r>
        <w:t>eliminating</w:t>
      </w:r>
      <w:r w:rsidR="00D32EF2">
        <w:t xml:space="preserve"> </w:t>
      </w:r>
      <w:r>
        <w:t>bugs</w:t>
      </w:r>
      <w:r w:rsidR="00D32EF2">
        <w:t xml:space="preserve"> from many sources. The ga</w:t>
      </w:r>
      <w:r>
        <w:t>me will take place on a motherboard where a programmer is trying to make a program your goal is to help the programmer successfully compile his program</w:t>
      </w:r>
      <w:r w:rsidR="002D529D">
        <w:t>. The player</w:t>
      </w:r>
      <w:r>
        <w:t xml:space="preserve"> must</w:t>
      </w:r>
      <w:r w:rsidR="002D529D">
        <w:t xml:space="preserve"> </w:t>
      </w:r>
      <w:r>
        <w:t>eliminate</w:t>
      </w:r>
      <w:r w:rsidR="002D529D">
        <w:t xml:space="preserve"> enough </w:t>
      </w:r>
      <w:r>
        <w:t xml:space="preserve">bugs </w:t>
      </w:r>
      <w:r w:rsidR="00710286">
        <w:t>to let the program compile</w:t>
      </w:r>
      <w:r w:rsidR="002D529D">
        <w:t>.</w:t>
      </w:r>
    </w:p>
    <w:p w14:paraId="49304E2C" w14:textId="77777777" w:rsidR="003E5F8D" w:rsidRDefault="00896C76">
      <w:pPr>
        <w:pStyle w:val="Heading2"/>
      </w:pPr>
      <w:bookmarkStart w:id="3" w:name="_Toc427930057"/>
      <w:r>
        <w:t>Core GamePlay Mechanics (Brief)</w:t>
      </w:r>
      <w:bookmarkEnd w:id="3"/>
    </w:p>
    <w:p w14:paraId="49304E2D" w14:textId="0B83D046" w:rsidR="003E5F8D" w:rsidRDefault="00D4631A">
      <w:r>
        <w:t xml:space="preserve">- </w:t>
      </w:r>
      <w:r w:rsidR="007B476C">
        <w:t>Acceleration</w:t>
      </w:r>
      <w:r w:rsidR="002D529D">
        <w:t xml:space="preserve"> / Deceleration with movement, jumping</w:t>
      </w:r>
    </w:p>
    <w:p w14:paraId="73B4C0E7" w14:textId="18401438" w:rsidR="002D529D" w:rsidRDefault="002D529D">
      <w:r>
        <w:t xml:space="preserve">- Interaction with 3D objects </w:t>
      </w:r>
    </w:p>
    <w:p w14:paraId="6D5456B9" w14:textId="16B13C8C" w:rsidR="002D529D" w:rsidRDefault="002D529D">
      <w:r>
        <w:t xml:space="preserve">- </w:t>
      </w:r>
      <w:r w:rsidR="00710286">
        <w:t>Compile</w:t>
      </w:r>
      <w:r>
        <w:t xml:space="preserve"> System (acts as a timer)</w:t>
      </w:r>
    </w:p>
    <w:p w14:paraId="581D5122" w14:textId="2AE12A90" w:rsidR="00061CD7" w:rsidRDefault="00061CD7" w:rsidP="00061CD7">
      <w:pPr>
        <w:pStyle w:val="Heading3"/>
      </w:pPr>
      <w:bookmarkStart w:id="4" w:name="_Toc427930058"/>
      <w:r>
        <w:t>Controls</w:t>
      </w:r>
      <w:bookmarkEnd w:id="4"/>
    </w:p>
    <w:p w14:paraId="7B2BEFDC" w14:textId="3BFA23AC" w:rsidR="002A2A64" w:rsidRDefault="002D529D" w:rsidP="002D529D">
      <w:r>
        <w:t>The player will use the mouse to aim around and use the (</w:t>
      </w:r>
      <w:r w:rsidR="00060640">
        <w:t>E</w:t>
      </w:r>
      <w:r>
        <w:t>) button to engage with items.</w:t>
      </w:r>
    </w:p>
    <w:p w14:paraId="45E3ED62" w14:textId="77777777" w:rsidR="002D529D" w:rsidRDefault="002D529D" w:rsidP="002D529D">
      <w:r>
        <w:t xml:space="preserve">Movement of the player will consist of the traditional WSAD keys. </w:t>
      </w:r>
    </w:p>
    <w:p w14:paraId="5D094C71" w14:textId="4E9C54A0" w:rsidR="002D529D" w:rsidRPr="002F2CCD" w:rsidRDefault="00060640" w:rsidP="002D529D">
      <w:r>
        <w:t>W (</w:t>
      </w:r>
      <w:r w:rsidR="002D529D">
        <w:t xml:space="preserve">forward), </w:t>
      </w:r>
      <w:r>
        <w:t>S (</w:t>
      </w:r>
      <w:r w:rsidR="002D529D">
        <w:t xml:space="preserve">back), </w:t>
      </w:r>
      <w:r>
        <w:t>A (</w:t>
      </w:r>
      <w:r w:rsidR="002D529D">
        <w:t xml:space="preserve">strafe left), </w:t>
      </w:r>
      <w:r>
        <w:t>D (</w:t>
      </w:r>
      <w:r w:rsidR="002D529D">
        <w:t>strafe right). The last key used will be the (</w:t>
      </w:r>
      <w:r>
        <w:t>I</w:t>
      </w:r>
      <w:r w:rsidR="002D529D">
        <w:t>) key to use inventory.</w:t>
      </w:r>
    </w:p>
    <w:p w14:paraId="49304E2E" w14:textId="77777777" w:rsidR="00896C76" w:rsidRDefault="00896C76">
      <w:pPr>
        <w:pStyle w:val="Heading2"/>
      </w:pPr>
      <w:bookmarkStart w:id="5" w:name="_Toc427930059"/>
      <w:r>
        <w:t>Monetization Model</w:t>
      </w:r>
      <w:bookmarkEnd w:id="5"/>
    </w:p>
    <w:p w14:paraId="49304E2F" w14:textId="5364F239" w:rsidR="00896C76" w:rsidRDefault="00896C76" w:rsidP="00896C76">
      <w:pPr>
        <w:pStyle w:val="Heading3"/>
      </w:pPr>
      <w:bookmarkStart w:id="6" w:name="_Toc427930060"/>
      <w:r>
        <w:t>Monetization typ</w:t>
      </w:r>
      <w:r w:rsidR="00103199">
        <w:t>e</w:t>
      </w:r>
      <w:bookmarkEnd w:id="6"/>
    </w:p>
    <w:p w14:paraId="001C2931" w14:textId="6474FF3A" w:rsidR="00103199" w:rsidRPr="00103199" w:rsidRDefault="007B476C" w:rsidP="001B1063">
      <w:pPr>
        <w:spacing w:line="276" w:lineRule="auto"/>
      </w:pPr>
      <w:r>
        <w:t>This will be a free to play game</w:t>
      </w:r>
      <w:r w:rsidR="00B5698D">
        <w:t>.</w:t>
      </w:r>
      <w:r>
        <w:t xml:space="preserve"> </w:t>
      </w:r>
    </w:p>
    <w:p w14:paraId="49304E30" w14:textId="006DA162" w:rsidR="00930279" w:rsidRDefault="00103199">
      <w:pPr>
        <w:pStyle w:val="Heading2"/>
      </w:pPr>
      <w:bookmarkStart w:id="7" w:name="_Toc427930061"/>
      <w:r>
        <w:t>P</w:t>
      </w:r>
      <w:r w:rsidR="00896C76">
        <w:t>roject Scope</w:t>
      </w:r>
      <w:bookmarkEnd w:id="7"/>
    </w:p>
    <w:p w14:paraId="49304E31" w14:textId="77777777" w:rsidR="00896C76" w:rsidRDefault="00896C76" w:rsidP="00896C76">
      <w:pPr>
        <w:pStyle w:val="Heading3"/>
      </w:pPr>
      <w:bookmarkStart w:id="8" w:name="_Toc427930062"/>
      <w:r>
        <w:t>Game Time Scale</w:t>
      </w:r>
      <w:bookmarkEnd w:id="8"/>
    </w:p>
    <w:p w14:paraId="4B5D7B62" w14:textId="37095A5E" w:rsidR="008F76E9" w:rsidRPr="008F76E9" w:rsidRDefault="00B5698D" w:rsidP="001B1063">
      <w:pPr>
        <w:spacing w:line="276" w:lineRule="auto"/>
      </w:pPr>
      <w:r>
        <w:t>I</w:t>
      </w:r>
      <w:r w:rsidR="002A2A64">
        <w:t xml:space="preserve"> </w:t>
      </w:r>
      <w:r w:rsidR="002F2CCD">
        <w:t xml:space="preserve">will be getting </w:t>
      </w:r>
      <w:r w:rsidR="002A2A64">
        <w:t xml:space="preserve">a little under </w:t>
      </w:r>
      <w:r>
        <w:t>3</w:t>
      </w:r>
      <w:r w:rsidR="002A2A64">
        <w:t xml:space="preserve"> weeks</w:t>
      </w:r>
      <w:r w:rsidR="008F76E9">
        <w:t xml:space="preserve"> total Coding Preparation. This includes everything from collecting all of the assets to programming it all into a functional game. </w:t>
      </w:r>
    </w:p>
    <w:p w14:paraId="49304E32" w14:textId="50C40846" w:rsidR="00896C76" w:rsidRDefault="00896C76">
      <w:pPr>
        <w:pStyle w:val="Heading3"/>
      </w:pPr>
      <w:bookmarkStart w:id="9" w:name="_Toc427930063"/>
      <w:r>
        <w:t>T</w:t>
      </w:r>
      <w:r w:rsidR="00885662">
        <w:t>e</w:t>
      </w:r>
      <w:r>
        <w:t>a</w:t>
      </w:r>
      <w:r w:rsidR="00885662">
        <w:t>m</w:t>
      </w:r>
      <w:r>
        <w:t xml:space="preserve"> Size</w:t>
      </w:r>
      <w:bookmarkEnd w:id="9"/>
    </w:p>
    <w:p w14:paraId="296BD8AC" w14:textId="0CBF9846" w:rsidR="002A2A64" w:rsidRPr="002A2A64" w:rsidRDefault="002A2A64" w:rsidP="002A2A64">
      <w:r>
        <w:t xml:space="preserve">Team will consist of </w:t>
      </w:r>
      <w:r w:rsidR="00EE509A">
        <w:t>me only</w:t>
      </w:r>
      <w:r>
        <w:t xml:space="preserve">. </w:t>
      </w:r>
    </w:p>
    <w:p w14:paraId="49304E33" w14:textId="77777777" w:rsidR="00896C76" w:rsidRDefault="00896C76">
      <w:pPr>
        <w:pStyle w:val="Heading3"/>
      </w:pPr>
      <w:bookmarkStart w:id="10" w:name="_Toc427930064"/>
      <w:r>
        <w:t>Licences/ Hardware/ Other Costs</w:t>
      </w:r>
      <w:bookmarkEnd w:id="10"/>
    </w:p>
    <w:p w14:paraId="2515A4D7" w14:textId="4A097294" w:rsidR="00885662" w:rsidRPr="00885662" w:rsidRDefault="00885662" w:rsidP="001B1063">
      <w:pPr>
        <w:spacing w:line="276" w:lineRule="auto"/>
      </w:pPr>
      <w:r>
        <w:t xml:space="preserve">All assets will be using 100% open art. There will be no costs except for </w:t>
      </w:r>
      <w:r w:rsidR="002A2A64">
        <w:t>our</w:t>
      </w:r>
      <w:r>
        <w:t xml:space="preserve"> time. As far as Hardware goes, this game should run on any </w:t>
      </w:r>
      <w:r w:rsidR="002A2A64">
        <w:t xml:space="preserve">windows computer. </w:t>
      </w:r>
    </w:p>
    <w:p w14:paraId="49304E34" w14:textId="77777777" w:rsidR="00930279" w:rsidRPr="00930279" w:rsidRDefault="00930279" w:rsidP="00930279">
      <w:pPr>
        <w:pStyle w:val="Heading2"/>
      </w:pPr>
      <w:bookmarkStart w:id="11" w:name="_Toc427930065"/>
      <w:r>
        <w:lastRenderedPageBreak/>
        <w:t>Influences</w:t>
      </w:r>
      <w:bookmarkEnd w:id="11"/>
    </w:p>
    <w:p w14:paraId="49304E35" w14:textId="77777777" w:rsidR="00930279" w:rsidRDefault="009D5A40" w:rsidP="00930279">
      <w:pPr>
        <w:pStyle w:val="Heading3"/>
      </w:pPr>
      <w:bookmarkStart w:id="12" w:name="_Toc427930066"/>
      <w:r>
        <w:t>T</w:t>
      </w:r>
      <w:r w:rsidR="00930279">
        <w:t>elevision</w:t>
      </w:r>
      <w:bookmarkEnd w:id="12"/>
    </w:p>
    <w:p w14:paraId="677D7B32" w14:textId="4298CFFC" w:rsidR="002A2A64" w:rsidRPr="002A2A64" w:rsidRDefault="00EE509A" w:rsidP="002A2A64">
      <w:r>
        <w:t>Survivor Series</w:t>
      </w:r>
    </w:p>
    <w:p w14:paraId="49304E36" w14:textId="77777777" w:rsidR="00930279" w:rsidRDefault="00930279">
      <w:pPr>
        <w:pStyle w:val="Heading3"/>
      </w:pPr>
      <w:bookmarkStart w:id="13" w:name="_Toc427930067"/>
      <w:r>
        <w:t>Games</w:t>
      </w:r>
      <w:bookmarkEnd w:id="13"/>
    </w:p>
    <w:p w14:paraId="11676987" w14:textId="5B80F091" w:rsidR="002A2A64" w:rsidRPr="002A2A64" w:rsidRDefault="00EE509A" w:rsidP="002A2A64">
      <w:r>
        <w:t xml:space="preserve">This Game Implements some well-known methods found in many survival games including “Rust” and “Dead Island”. </w:t>
      </w:r>
    </w:p>
    <w:p w14:paraId="49304E38" w14:textId="77777777" w:rsidR="003E5F8D" w:rsidRDefault="00933548" w:rsidP="00896C76">
      <w:pPr>
        <w:pStyle w:val="Heading2"/>
      </w:pPr>
      <w:bookmarkStart w:id="14" w:name="_Toc427930068"/>
      <w:r>
        <w:t>Target Market</w:t>
      </w:r>
      <w:r w:rsidR="00896C76">
        <w:t xml:space="preserve"> &amp; target PlatForms</w:t>
      </w:r>
      <w:bookmarkEnd w:id="14"/>
    </w:p>
    <w:p w14:paraId="49304E39" w14:textId="77777777" w:rsidR="00930279" w:rsidRDefault="00930279" w:rsidP="00930279">
      <w:pPr>
        <w:pStyle w:val="Heading3"/>
      </w:pPr>
      <w:bookmarkStart w:id="15" w:name="_Toc427930069"/>
      <w:r>
        <w:t>The Elevator Pitch</w:t>
      </w:r>
      <w:bookmarkEnd w:id="15"/>
    </w:p>
    <w:p w14:paraId="1E823CDD" w14:textId="65086221" w:rsidR="002A2A64" w:rsidRPr="002A2A64" w:rsidRDefault="00710286" w:rsidP="002A2A64">
      <w:r>
        <w:t>The life of a tiny robot cleaning bugs of a programmer is now you! You must help the programmer compile his program before a total motherboard meltdown occurs.</w:t>
      </w:r>
    </w:p>
    <w:p w14:paraId="49304E3D" w14:textId="77777777" w:rsidR="003E5F8D" w:rsidRDefault="00933548">
      <w:pPr>
        <w:pStyle w:val="Heading3"/>
      </w:pPr>
      <w:bookmarkStart w:id="16" w:name="_Toc427930070"/>
      <w:r>
        <w:t>Target Contact Demographics</w:t>
      </w:r>
      <w:bookmarkEnd w:id="16"/>
    </w:p>
    <w:p w14:paraId="7823C6C5" w14:textId="5342D8BC" w:rsidR="002A2A64" w:rsidRPr="002A2A64" w:rsidRDefault="002A2A64" w:rsidP="002A2A64">
      <w:r>
        <w:t>Any age group will find this game fun and challenging, this should be a good game to burn a little time on and study some great mechanics that were put into place.</w:t>
      </w:r>
    </w:p>
    <w:p w14:paraId="49304E3F" w14:textId="77777777" w:rsidR="00896C76" w:rsidRDefault="00896C76">
      <w:pPr>
        <w:pStyle w:val="Heading3"/>
      </w:pPr>
      <w:bookmarkStart w:id="17" w:name="_Toc427930071"/>
      <w:r>
        <w:t>Platforms</w:t>
      </w:r>
      <w:bookmarkEnd w:id="17"/>
    </w:p>
    <w:p w14:paraId="457D20A0" w14:textId="73465A10" w:rsidR="002F2CCD" w:rsidRDefault="002A2A64" w:rsidP="002A2A64">
      <w:r>
        <w:t xml:space="preserve">This game will be solely released on the PC. </w:t>
      </w:r>
    </w:p>
    <w:p w14:paraId="6CFA0368" w14:textId="77777777" w:rsidR="002A2A64" w:rsidRPr="002F2CCD" w:rsidRDefault="002A2A64" w:rsidP="002A2A64"/>
    <w:p w14:paraId="49304E40" w14:textId="77777777" w:rsidR="003E5F8D" w:rsidRDefault="001B5876">
      <w:pPr>
        <w:pStyle w:val="Heading2"/>
      </w:pPr>
      <w:bookmarkStart w:id="18" w:name="_Toc427930072"/>
      <w:r>
        <w:t>What sets this project apart</w:t>
      </w:r>
      <w:bookmarkEnd w:id="18"/>
      <w:r>
        <w:t xml:space="preserve"> </w:t>
      </w:r>
    </w:p>
    <w:p w14:paraId="51DC0333" w14:textId="58CF7B07" w:rsidR="002F2CCD" w:rsidRPr="002F2CCD" w:rsidRDefault="009A3CB7" w:rsidP="002A2A64">
      <w:r>
        <w:t xml:space="preserve">This game will put the player on the edge of their seat while they rush around trying to </w:t>
      </w:r>
      <w:r w:rsidR="00710286">
        <w:t>compile the program</w:t>
      </w:r>
      <w:r w:rsidR="00060640">
        <w:t>. The c</w:t>
      </w:r>
      <w:r>
        <w:t xml:space="preserve">artoony 3D look will </w:t>
      </w:r>
      <w:r w:rsidR="00060640">
        <w:t xml:space="preserve">keep the players </w:t>
      </w:r>
      <w:r w:rsidR="00710286">
        <w:t>eyes</w:t>
      </w:r>
      <w:r w:rsidR="00060640">
        <w:t xml:space="preserve"> peeled as they search the </w:t>
      </w:r>
      <w:r w:rsidR="00710286">
        <w:t>motherboard</w:t>
      </w:r>
      <w:r w:rsidR="00060640">
        <w:t xml:space="preserve"> of randomness. </w:t>
      </w:r>
      <w:r w:rsidR="00710286">
        <w:t xml:space="preserve">There will be core components of the motherboard placed for the nerds out there that will recognize them. </w:t>
      </w:r>
    </w:p>
    <w:p w14:paraId="49304E43" w14:textId="652560CC" w:rsidR="003E5F8D" w:rsidRDefault="001B5876" w:rsidP="001B5876">
      <w:pPr>
        <w:pStyle w:val="Heading2"/>
      </w:pPr>
      <w:bookmarkStart w:id="19" w:name="_Toc427930073"/>
      <w:r>
        <w:t>Core gameplay MECHANICS (detailed)</w:t>
      </w:r>
      <w:bookmarkEnd w:id="19"/>
    </w:p>
    <w:p w14:paraId="49304E44" w14:textId="03BDED73" w:rsidR="001B5876" w:rsidRDefault="001B5876" w:rsidP="00FB1117">
      <w:pPr>
        <w:pStyle w:val="Heading3"/>
      </w:pPr>
      <w:bookmarkStart w:id="20" w:name="_Toc427930074"/>
      <w:r>
        <w:t>Mechanic #1</w:t>
      </w:r>
      <w:r w:rsidR="00485767">
        <w:t xml:space="preserve"> </w:t>
      </w:r>
      <w:r w:rsidR="00FB1117">
        <w:t xml:space="preserve">– </w:t>
      </w:r>
      <w:r w:rsidR="008668EF">
        <w:t>Acceleration / Deceleration</w:t>
      </w:r>
      <w:r w:rsidR="00060640">
        <w:t xml:space="preserve"> / Jumping</w:t>
      </w:r>
      <w:bookmarkEnd w:id="20"/>
      <w:r w:rsidR="008668EF">
        <w:t xml:space="preserve"> </w:t>
      </w:r>
    </w:p>
    <w:p w14:paraId="35CC058E" w14:textId="295C28F8" w:rsidR="008668EF" w:rsidRPr="008668EF" w:rsidRDefault="008668EF" w:rsidP="008668EF">
      <w:r>
        <w:t xml:space="preserve">Players will have a realistic speed and feel. </w:t>
      </w:r>
      <w:r w:rsidR="007C431D">
        <w:t xml:space="preserve">There will be Gravity in the game that will feel realistic and be to par with most modern first person games. There we be an implemented jump that will force the player off the ground for a jump. A player will Accelerate to a steady jog speed and then decelerate to 0 after the W or S key is let go. </w:t>
      </w:r>
    </w:p>
    <w:p w14:paraId="49304E45" w14:textId="2C70626D" w:rsidR="001B5876" w:rsidRDefault="001B5876" w:rsidP="001B5876">
      <w:pPr>
        <w:pStyle w:val="Heading3"/>
      </w:pPr>
      <w:bookmarkStart w:id="21" w:name="_Toc427930075"/>
      <w:r>
        <w:t>Mechanic #2</w:t>
      </w:r>
      <w:r w:rsidR="00D221AB">
        <w:t xml:space="preserve"> – </w:t>
      </w:r>
      <w:r w:rsidR="00060640">
        <w:t>Interaction With 3d Objects</w:t>
      </w:r>
      <w:bookmarkEnd w:id="21"/>
    </w:p>
    <w:p w14:paraId="0766E3EF" w14:textId="30BCF757" w:rsidR="007C431D" w:rsidRPr="007C431D" w:rsidRDefault="00710286" w:rsidP="007C431D">
      <w:r>
        <w:t>Players must eliminate bugs by interacting with them with the E key.</w:t>
      </w:r>
    </w:p>
    <w:p w14:paraId="49304E46" w14:textId="5C698485" w:rsidR="001B5876" w:rsidRDefault="001B5876" w:rsidP="001B5876">
      <w:pPr>
        <w:pStyle w:val="Heading3"/>
      </w:pPr>
      <w:bookmarkStart w:id="22" w:name="_Toc427930076"/>
      <w:r>
        <w:lastRenderedPageBreak/>
        <w:t>Mechanic #3</w:t>
      </w:r>
      <w:r w:rsidR="00D221AB">
        <w:t xml:space="preserve"> – </w:t>
      </w:r>
      <w:r w:rsidR="008668EF">
        <w:t>Pickups</w:t>
      </w:r>
      <w:bookmarkEnd w:id="22"/>
      <w:r w:rsidR="008668EF">
        <w:t xml:space="preserve"> </w:t>
      </w:r>
    </w:p>
    <w:p w14:paraId="234DE817" w14:textId="69C419D3" w:rsidR="008668EF" w:rsidRPr="008668EF" w:rsidRDefault="00710286" w:rsidP="008668EF">
      <w:r>
        <w:t xml:space="preserve">There will be speed boosts randomly </w:t>
      </w:r>
      <w:r w:rsidR="004C24FB">
        <w:t>that will increase the players speed thus giving a bonus to helping you complete the compilation process.</w:t>
      </w:r>
    </w:p>
    <w:p w14:paraId="49304E47" w14:textId="25A4DAB9" w:rsidR="001B5876" w:rsidRDefault="001B5876" w:rsidP="001B5876">
      <w:pPr>
        <w:pStyle w:val="Heading3"/>
      </w:pPr>
      <w:bookmarkStart w:id="23" w:name="_Toc427930077"/>
      <w:r>
        <w:t>Mechanic #4</w:t>
      </w:r>
      <w:r w:rsidR="00A349FF">
        <w:t xml:space="preserve">- </w:t>
      </w:r>
      <w:r w:rsidR="00F55C51">
        <w:t>Compile</w:t>
      </w:r>
      <w:r w:rsidR="00060640">
        <w:t xml:space="preserve"> System</w:t>
      </w:r>
      <w:bookmarkEnd w:id="23"/>
      <w:r w:rsidR="00060640">
        <w:t xml:space="preserve"> </w:t>
      </w:r>
    </w:p>
    <w:p w14:paraId="303F73DF" w14:textId="74E68208" w:rsidR="002F2CCD" w:rsidRDefault="00BE3FE1" w:rsidP="002F2CCD">
      <w:r>
        <w:t xml:space="preserve">There will be a </w:t>
      </w:r>
      <w:r w:rsidR="00F55C51">
        <w:t>Compilation</w:t>
      </w:r>
      <w:r>
        <w:t xml:space="preserve"> bar on the right side of the screen that will start out </w:t>
      </w:r>
      <w:r w:rsidR="00F55C51">
        <w:t>empty</w:t>
      </w:r>
      <w:r>
        <w:t xml:space="preserve"> at the start of a game.</w:t>
      </w:r>
      <w:r w:rsidR="00F55C51">
        <w:t xml:space="preserve"> There will also be another bar that has do with how many bugs are in the program at the time. </w:t>
      </w:r>
      <w:r>
        <w:t xml:space="preserve"> </w:t>
      </w:r>
      <w:r w:rsidR="004E289E">
        <w:t>If the bugs reach the max amount, you will have a full motherboard meltdown and lose the game.</w:t>
      </w:r>
    </w:p>
    <w:p w14:paraId="0D4CFA65" w14:textId="77777777" w:rsidR="002F2CCD" w:rsidRPr="002F2CCD" w:rsidRDefault="002F2CCD" w:rsidP="002F2CCD"/>
    <w:p w14:paraId="49304E48" w14:textId="77777777" w:rsidR="003E5F8D" w:rsidRDefault="001B5876">
      <w:pPr>
        <w:pStyle w:val="Heading2"/>
      </w:pPr>
      <w:bookmarkStart w:id="24" w:name="_Toc427930078"/>
      <w:r>
        <w:t>Story and gameplay</w:t>
      </w:r>
      <w:bookmarkEnd w:id="24"/>
    </w:p>
    <w:p w14:paraId="49304E49" w14:textId="77777777" w:rsidR="003E5F8D" w:rsidRDefault="001B5876">
      <w:pPr>
        <w:pStyle w:val="Heading3"/>
      </w:pPr>
      <w:bookmarkStart w:id="25" w:name="_Toc427930079"/>
      <w:r>
        <w:t>Story (BRIEF)</w:t>
      </w:r>
      <w:bookmarkEnd w:id="25"/>
    </w:p>
    <w:p w14:paraId="49304E4A" w14:textId="0BFF0323" w:rsidR="003E5F8D" w:rsidRDefault="00B746B5">
      <w:r>
        <w:t>-</w:t>
      </w:r>
      <w:r w:rsidR="008A7DDC">
        <w:t xml:space="preserve"> Trapped </w:t>
      </w:r>
      <w:r w:rsidR="004C24FB">
        <w:t>on a motherboard</w:t>
      </w:r>
      <w:r w:rsidR="00302E8B">
        <w:t>!</w:t>
      </w:r>
    </w:p>
    <w:p w14:paraId="2EF28A42" w14:textId="07B35173" w:rsidR="00B746B5" w:rsidRDefault="00B746B5" w:rsidP="00B746B5">
      <w:r>
        <w:t>-</w:t>
      </w:r>
      <w:r w:rsidR="008A7DDC">
        <w:t xml:space="preserve"> </w:t>
      </w:r>
      <w:r w:rsidR="004C24FB">
        <w:t>Eliminate those bugs before a nasty motherboard meltdown occurs</w:t>
      </w:r>
      <w:r w:rsidR="00302E8B">
        <w:t>!</w:t>
      </w:r>
    </w:p>
    <w:p w14:paraId="05486DDD" w14:textId="64F35B21" w:rsidR="004C24FB" w:rsidRDefault="004C24FB" w:rsidP="00B746B5">
      <w:r>
        <w:t>- Help</w:t>
      </w:r>
      <w:r w:rsidR="00C42C76">
        <w:t xml:space="preserve"> a programmer compile a program</w:t>
      </w:r>
      <w:r>
        <w:t>!</w:t>
      </w:r>
    </w:p>
    <w:p w14:paraId="49304E4B" w14:textId="77777777" w:rsidR="001B5876" w:rsidRDefault="001B5876">
      <w:pPr>
        <w:pStyle w:val="Heading3"/>
      </w:pPr>
      <w:bookmarkStart w:id="26" w:name="_Toc427930080"/>
      <w:r>
        <w:t>Story (Detailed)</w:t>
      </w:r>
      <w:bookmarkEnd w:id="26"/>
    </w:p>
    <w:p w14:paraId="66FBE7B7" w14:textId="68F53271" w:rsidR="00C42C76" w:rsidRPr="00C42C76" w:rsidRDefault="00C42C76" w:rsidP="00C42C76">
      <w:r>
        <w:t xml:space="preserve">You are a mini robot that navigates through the motherboard of a programmer that is trying to compile a program. You only exist during the compilation process so it is your goal to eliminate all the bugs to let the program fully compile. </w:t>
      </w:r>
    </w:p>
    <w:p w14:paraId="49304E4D" w14:textId="4F16F13B" w:rsidR="001B5876" w:rsidRDefault="001B5876">
      <w:pPr>
        <w:pStyle w:val="Heading3"/>
      </w:pPr>
      <w:bookmarkStart w:id="27" w:name="_Toc427930081"/>
      <w:r>
        <w:t>Gameplay</w:t>
      </w:r>
      <w:bookmarkEnd w:id="27"/>
      <w:r>
        <w:t xml:space="preserve"> </w:t>
      </w:r>
    </w:p>
    <w:p w14:paraId="5E062F2D" w14:textId="51A8BB92" w:rsidR="00C42C76" w:rsidRPr="00357D3E" w:rsidRDefault="00C42C76" w:rsidP="00C42C76">
      <w:pPr>
        <w:ind w:left="0"/>
      </w:pPr>
      <w:r>
        <w:t>Navigate around the Motherboard by climbing and jumping around finding all the bugs. Help the Programmer get through the full compilation process by keeping the total bugs in the program to a minimum. If you let too many bugs through then there will be a motherboard meltdown and you will lose the game.</w:t>
      </w:r>
    </w:p>
    <w:p w14:paraId="49304E4E" w14:textId="77777777" w:rsidR="001B5876" w:rsidRDefault="001B5876" w:rsidP="001B5876">
      <w:pPr>
        <w:pStyle w:val="Heading3"/>
      </w:pPr>
    </w:p>
    <w:p w14:paraId="49304E4F" w14:textId="77777777" w:rsidR="003E5F8D" w:rsidRDefault="00B3050D">
      <w:pPr>
        <w:pStyle w:val="Heading2"/>
      </w:pPr>
      <w:bookmarkStart w:id="28" w:name="_Toc427930082"/>
      <w:r>
        <w:t>A</w:t>
      </w:r>
      <w:r w:rsidR="00B22C73">
        <w:t>ssets</w:t>
      </w:r>
      <w:bookmarkEnd w:id="28"/>
    </w:p>
    <w:p w14:paraId="49304E50" w14:textId="77777777" w:rsidR="003E5F8D" w:rsidRDefault="00B3050D">
      <w:pPr>
        <w:pStyle w:val="Heading3"/>
      </w:pPr>
      <w:bookmarkStart w:id="29" w:name="_Toc427930083"/>
      <w:r>
        <w:t>2D Textures</w:t>
      </w:r>
      <w:bookmarkEnd w:id="29"/>
    </w:p>
    <w:tbl>
      <w:tblPr>
        <w:tblStyle w:val="GridTable1Light-Accent2"/>
        <w:tblW w:w="5000" w:type="pct"/>
        <w:tblCellMar>
          <w:left w:w="0" w:type="dxa"/>
          <w:right w:w="0" w:type="dxa"/>
        </w:tblCellMar>
        <w:tblLook w:val="0420" w:firstRow="1" w:lastRow="0" w:firstColumn="0" w:lastColumn="0" w:noHBand="0" w:noVBand="1"/>
        <w:tblDescription w:val="Project plan"/>
      </w:tblPr>
      <w:tblGrid>
        <w:gridCol w:w="2070"/>
        <w:gridCol w:w="2970"/>
        <w:gridCol w:w="4320"/>
      </w:tblGrid>
      <w:tr w:rsidR="003E5F8D" w14:paraId="49304E54" w14:textId="77777777" w:rsidTr="004D4355">
        <w:trPr>
          <w:cnfStyle w:val="100000000000" w:firstRow="1" w:lastRow="0" w:firstColumn="0" w:lastColumn="0" w:oddVBand="0" w:evenVBand="0" w:oddHBand="0" w:evenHBand="0" w:firstRowFirstColumn="0" w:firstRowLastColumn="0" w:lastRowFirstColumn="0" w:lastRowLastColumn="0"/>
          <w:tblHeader/>
        </w:trPr>
        <w:tc>
          <w:tcPr>
            <w:tcW w:w="2070" w:type="dxa"/>
            <w:tcBorders>
              <w:top w:val="nil"/>
              <w:left w:val="nil"/>
            </w:tcBorders>
            <w:vAlign w:val="bottom"/>
          </w:tcPr>
          <w:p w14:paraId="49304E51" w14:textId="77777777" w:rsidR="003E5F8D" w:rsidRDefault="00933548">
            <w:r>
              <w:t>Resource</w:t>
            </w:r>
          </w:p>
        </w:tc>
        <w:tc>
          <w:tcPr>
            <w:tcW w:w="2970" w:type="dxa"/>
            <w:tcBorders>
              <w:top w:val="nil"/>
            </w:tcBorders>
            <w:vAlign w:val="bottom"/>
          </w:tcPr>
          <w:p w14:paraId="49304E52" w14:textId="77777777" w:rsidR="003E5F8D" w:rsidRDefault="00933548">
            <w:r>
              <w:t>Role</w:t>
            </w:r>
          </w:p>
        </w:tc>
        <w:tc>
          <w:tcPr>
            <w:tcW w:w="4320" w:type="dxa"/>
            <w:tcBorders>
              <w:top w:val="nil"/>
              <w:right w:val="nil"/>
            </w:tcBorders>
            <w:vAlign w:val="bottom"/>
          </w:tcPr>
          <w:p w14:paraId="49304E53" w14:textId="76396F88" w:rsidR="003E5F8D" w:rsidRDefault="004D4355" w:rsidP="004D4355">
            <w:pPr>
              <w:pStyle w:val="Rightalign"/>
              <w:jc w:val="left"/>
            </w:pPr>
            <w:r>
              <w:t>Source</w:t>
            </w:r>
          </w:p>
        </w:tc>
      </w:tr>
      <w:tr w:rsidR="003E5F8D" w14:paraId="49304E58" w14:textId="77777777" w:rsidTr="004D4355">
        <w:tc>
          <w:tcPr>
            <w:tcW w:w="2070" w:type="dxa"/>
            <w:tcBorders>
              <w:left w:val="nil"/>
            </w:tcBorders>
          </w:tcPr>
          <w:p w14:paraId="49304E55" w14:textId="40B756BB" w:rsidR="003E5F8D" w:rsidRDefault="004D4355">
            <w:r>
              <w:t>Buttons</w:t>
            </w:r>
          </w:p>
        </w:tc>
        <w:tc>
          <w:tcPr>
            <w:tcW w:w="2970" w:type="dxa"/>
          </w:tcPr>
          <w:p w14:paraId="49304E56" w14:textId="41600270" w:rsidR="003E5F8D" w:rsidRDefault="004D4355">
            <w:r>
              <w:t>Interaction, Navigation</w:t>
            </w:r>
          </w:p>
        </w:tc>
        <w:tc>
          <w:tcPr>
            <w:tcW w:w="4320" w:type="dxa"/>
            <w:tcBorders>
              <w:right w:val="nil"/>
            </w:tcBorders>
          </w:tcPr>
          <w:p w14:paraId="49304E57" w14:textId="625A7A54" w:rsidR="003E5F8D" w:rsidRDefault="004D4355" w:rsidP="002F2CCD">
            <w:pPr>
              <w:pStyle w:val="Rightalign"/>
              <w:jc w:val="left"/>
            </w:pPr>
            <w:r>
              <w:t>Created by Photoshop CC</w:t>
            </w:r>
          </w:p>
        </w:tc>
      </w:tr>
      <w:tr w:rsidR="003E5F8D" w14:paraId="49304E5C" w14:textId="77777777" w:rsidTr="004D4355">
        <w:tc>
          <w:tcPr>
            <w:tcW w:w="2070" w:type="dxa"/>
            <w:tcBorders>
              <w:left w:val="nil"/>
            </w:tcBorders>
          </w:tcPr>
          <w:p w14:paraId="49304E59" w14:textId="462D6CA0" w:rsidR="003E5F8D" w:rsidRDefault="004D4355">
            <w:r>
              <w:t>Backgrounds/Menus</w:t>
            </w:r>
          </w:p>
        </w:tc>
        <w:tc>
          <w:tcPr>
            <w:tcW w:w="2970" w:type="dxa"/>
          </w:tcPr>
          <w:p w14:paraId="49304E5A" w14:textId="05334A78" w:rsidR="003E5F8D" w:rsidRDefault="004D4355">
            <w:r>
              <w:t>Visual appeal / Emersion</w:t>
            </w:r>
          </w:p>
        </w:tc>
        <w:tc>
          <w:tcPr>
            <w:tcW w:w="4320" w:type="dxa"/>
            <w:tcBorders>
              <w:right w:val="nil"/>
            </w:tcBorders>
          </w:tcPr>
          <w:p w14:paraId="49304E5B" w14:textId="102D3DE5" w:rsidR="003E5F8D" w:rsidRDefault="004D4355" w:rsidP="002F2CCD">
            <w:pPr>
              <w:pStyle w:val="Rightalign"/>
              <w:jc w:val="left"/>
            </w:pPr>
            <w:r>
              <w:t>Created by Photoshop CC</w:t>
            </w:r>
          </w:p>
        </w:tc>
      </w:tr>
      <w:tr w:rsidR="003E5F8D" w14:paraId="49304E60" w14:textId="77777777" w:rsidTr="004D4355">
        <w:tc>
          <w:tcPr>
            <w:tcW w:w="2070" w:type="dxa"/>
            <w:tcBorders>
              <w:left w:val="nil"/>
            </w:tcBorders>
          </w:tcPr>
          <w:p w14:paraId="49304E5D" w14:textId="621DA047" w:rsidR="003E5F8D" w:rsidRDefault="004D4355">
            <w:r>
              <w:t xml:space="preserve">Sprites </w:t>
            </w:r>
          </w:p>
        </w:tc>
        <w:tc>
          <w:tcPr>
            <w:tcW w:w="2970" w:type="dxa"/>
          </w:tcPr>
          <w:p w14:paraId="49304E5E" w14:textId="259ABE9A" w:rsidR="003E5F8D" w:rsidRDefault="004D4355">
            <w:r>
              <w:t>Character Animation/ Effects</w:t>
            </w:r>
          </w:p>
        </w:tc>
        <w:tc>
          <w:tcPr>
            <w:tcW w:w="4320" w:type="dxa"/>
            <w:tcBorders>
              <w:right w:val="nil"/>
            </w:tcBorders>
          </w:tcPr>
          <w:p w14:paraId="49304E5F" w14:textId="4FBFD765" w:rsidR="004D4355" w:rsidRDefault="002F2CCD" w:rsidP="004D4355">
            <w:pPr>
              <w:pStyle w:val="Rightalign"/>
              <w:jc w:val="left"/>
            </w:pPr>
            <w:r>
              <w:t>Created by Photoshop CC</w:t>
            </w:r>
          </w:p>
        </w:tc>
      </w:tr>
      <w:tr w:rsidR="00A838F6" w14:paraId="54F8BF13" w14:textId="77777777" w:rsidTr="004D4355">
        <w:tc>
          <w:tcPr>
            <w:tcW w:w="2070" w:type="dxa"/>
            <w:tcBorders>
              <w:left w:val="nil"/>
            </w:tcBorders>
          </w:tcPr>
          <w:p w14:paraId="4E382A45" w14:textId="2C6D3449" w:rsidR="00A838F6" w:rsidRDefault="00A838F6">
            <w:r>
              <w:t xml:space="preserve">Billboards </w:t>
            </w:r>
          </w:p>
        </w:tc>
        <w:tc>
          <w:tcPr>
            <w:tcW w:w="2970" w:type="dxa"/>
          </w:tcPr>
          <w:p w14:paraId="5BBA7022" w14:textId="6F8AE963" w:rsidR="00A838F6" w:rsidRDefault="004C24FB">
            <w:r>
              <w:t xml:space="preserve">Transistors </w:t>
            </w:r>
            <w:r w:rsidR="00A838F6">
              <w:t>, Environment</w:t>
            </w:r>
          </w:p>
        </w:tc>
        <w:tc>
          <w:tcPr>
            <w:tcW w:w="4320" w:type="dxa"/>
            <w:tcBorders>
              <w:right w:val="nil"/>
            </w:tcBorders>
          </w:tcPr>
          <w:p w14:paraId="1A6CA4BE" w14:textId="5E82C6D7" w:rsidR="00A838F6" w:rsidRDefault="00A838F6" w:rsidP="004D4355">
            <w:pPr>
              <w:pStyle w:val="Rightalign"/>
              <w:jc w:val="left"/>
            </w:pPr>
            <w:r>
              <w:t>Created by Photoshop CC</w:t>
            </w:r>
          </w:p>
        </w:tc>
      </w:tr>
    </w:tbl>
    <w:p w14:paraId="3416E5CE" w14:textId="1B70E13F" w:rsidR="004D4355" w:rsidRDefault="004D4355" w:rsidP="00BB5C33">
      <w:pPr>
        <w:pStyle w:val="Heading3"/>
        <w:ind w:left="0"/>
      </w:pPr>
      <w:r>
        <w:lastRenderedPageBreak/>
        <w:t xml:space="preserve"> </w:t>
      </w:r>
      <w:bookmarkStart w:id="30" w:name="_Toc427930084"/>
      <w:r w:rsidR="00357D3E">
        <w:t xml:space="preserve">Art </w:t>
      </w:r>
      <w:r>
        <w:t>Samples</w:t>
      </w:r>
      <w:bookmarkEnd w:id="30"/>
    </w:p>
    <w:p w14:paraId="24490683" w14:textId="5C935DE2" w:rsidR="00FB0B3F" w:rsidRDefault="00AE2407" w:rsidP="00CF2CA8">
      <w:r>
        <w:t>These are in progress.</w:t>
      </w:r>
      <w:r w:rsidR="00CF2CA8">
        <w:tab/>
      </w:r>
      <w:r w:rsidR="00CF2CA8">
        <w:tab/>
      </w:r>
      <w:r w:rsidR="00CF2CA8">
        <w:tab/>
      </w:r>
      <w:r w:rsidR="00CF2CA8">
        <w:tab/>
      </w:r>
    </w:p>
    <w:p w14:paraId="49304E61" w14:textId="77777777" w:rsidR="00B3050D" w:rsidRDefault="00B3050D">
      <w:pPr>
        <w:pStyle w:val="Heading3"/>
      </w:pPr>
      <w:bookmarkStart w:id="31" w:name="_Toc427930085"/>
      <w:r>
        <w:t>SOUND (Ambient)</w:t>
      </w:r>
      <w:bookmarkEnd w:id="31"/>
    </w:p>
    <w:p w14:paraId="6C01FEA8" w14:textId="1BE0EA35" w:rsidR="00E67050" w:rsidRPr="00E67050" w:rsidRDefault="00E67050" w:rsidP="00E67050">
      <w:r>
        <w:t xml:space="preserve">There will be </w:t>
      </w:r>
      <w:r w:rsidR="0034519C">
        <w:t>eerie ambient style music going on in the background to keep a player on edge.</w:t>
      </w:r>
    </w:p>
    <w:p w14:paraId="49304E62" w14:textId="7DA38AF7" w:rsidR="00B3050D" w:rsidRDefault="00B3050D">
      <w:pPr>
        <w:pStyle w:val="Heading3"/>
      </w:pPr>
      <w:bookmarkStart w:id="32" w:name="_Toc427930086"/>
      <w:r>
        <w:t>SOUND (PLAYER/COLLISION</w:t>
      </w:r>
      <w:bookmarkEnd w:id="32"/>
    </w:p>
    <w:p w14:paraId="074314A7" w14:textId="59B7928F" w:rsidR="006743D5" w:rsidRPr="006743D5" w:rsidRDefault="0034519C" w:rsidP="006743D5">
      <w:r>
        <w:t xml:space="preserve">There will be sounds when a player engages with specific objects. These will consist of </w:t>
      </w:r>
      <w:r w:rsidR="00C42C76">
        <w:t>killing a bug, getting a speed bonus…</w:t>
      </w:r>
      <w:r>
        <w:t xml:space="preserve"> and many more.</w:t>
      </w:r>
    </w:p>
    <w:p w14:paraId="49304E63" w14:textId="77777777" w:rsidR="00B3050D" w:rsidRDefault="00B3050D">
      <w:pPr>
        <w:pStyle w:val="Heading3"/>
      </w:pPr>
      <w:bookmarkStart w:id="33" w:name="_Toc427930087"/>
      <w:r>
        <w:t>CODE</w:t>
      </w:r>
      <w:bookmarkEnd w:id="33"/>
    </w:p>
    <w:p w14:paraId="121E712D" w14:textId="7247A8B8" w:rsidR="00DA0D3F" w:rsidRDefault="0034519C" w:rsidP="00DA0D3F">
      <w:r>
        <w:t>Code will consist of a lot of Boilerplate code that stems from the Introduction to 3D programming. I will be creating many different classes for Screens as well as for Buttons.  There will be a player class and an inventory class.</w:t>
      </w:r>
      <w:r w:rsidR="00D413A9">
        <w:t xml:space="preserve"> A “State Machine” will be created to handle all of the different states the game can be in. Depending on what state the game is in certain draw calls will be called as well as certain updates will be updated. I will be customizing as many </w:t>
      </w:r>
      <w:proofErr w:type="spellStart"/>
      <w:r w:rsidR="00D413A9">
        <w:t>shader</w:t>
      </w:r>
      <w:proofErr w:type="spellEnd"/>
      <w:r w:rsidR="00D413A9">
        <w:t xml:space="preserve"> calls as I can as well as implementing a geometry </w:t>
      </w:r>
      <w:proofErr w:type="spellStart"/>
      <w:r w:rsidR="00D413A9">
        <w:t>shader</w:t>
      </w:r>
      <w:proofErr w:type="spellEnd"/>
      <w:r w:rsidR="00D413A9">
        <w:t xml:space="preserve"> for billboards.</w:t>
      </w:r>
    </w:p>
    <w:p w14:paraId="594194B3" w14:textId="77777777" w:rsidR="00DA0D3F" w:rsidRPr="00BE22C4" w:rsidRDefault="00DA0D3F" w:rsidP="00DA0D3F"/>
    <w:p w14:paraId="49304E64" w14:textId="77777777" w:rsidR="00B3050D" w:rsidRDefault="00B3050D">
      <w:pPr>
        <w:pStyle w:val="Heading3"/>
      </w:pPr>
      <w:bookmarkStart w:id="34" w:name="_Toc427930088"/>
      <w:r>
        <w:t>ANIMATION (Environment)</w:t>
      </w:r>
      <w:bookmarkEnd w:id="34"/>
    </w:p>
    <w:p w14:paraId="35E396E6" w14:textId="4F3CE603" w:rsidR="00CB34E0" w:rsidRDefault="00E67050" w:rsidP="004E11C0">
      <w:r>
        <w:t xml:space="preserve">Not much in terms of environment animation. The buttons will have </w:t>
      </w:r>
      <w:proofErr w:type="gramStart"/>
      <w:r>
        <w:t>a grow</w:t>
      </w:r>
      <w:proofErr w:type="gramEnd"/>
      <w:r>
        <w:t xml:space="preserve"> and shrink effect when you hover over them.</w:t>
      </w:r>
      <w:r w:rsidR="00D413A9">
        <w:t xml:space="preserve"> Animation will be mostly in the form of items moving around in the game. Depending on the time I get I will implement as many sprite animations as I can. </w:t>
      </w:r>
    </w:p>
    <w:p w14:paraId="31F0EB58" w14:textId="77777777" w:rsidR="00D413A9" w:rsidRPr="004E11C0" w:rsidRDefault="00D413A9" w:rsidP="008E09D7">
      <w:pPr>
        <w:ind w:left="0"/>
      </w:pPr>
    </w:p>
    <w:p w14:paraId="49304E65" w14:textId="77777777" w:rsidR="00B3050D" w:rsidRDefault="00B3050D">
      <w:pPr>
        <w:pStyle w:val="Heading3"/>
      </w:pPr>
      <w:bookmarkStart w:id="35" w:name="_Toc427930089"/>
      <w:r>
        <w:t>ANIMATION (Character)</w:t>
      </w:r>
      <w:bookmarkEnd w:id="35"/>
      <w:r>
        <w:t xml:space="preserve"> </w:t>
      </w:r>
    </w:p>
    <w:p w14:paraId="49304E66" w14:textId="77777777" w:rsidR="00B3050D" w:rsidRDefault="00B3050D" w:rsidP="00B3050D">
      <w:pPr>
        <w:pStyle w:val="Heading4"/>
      </w:pPr>
      <w:r>
        <w:t>Player</w:t>
      </w:r>
    </w:p>
    <w:p w14:paraId="10150F47" w14:textId="727E6DF5" w:rsidR="00BE22C4" w:rsidRPr="00BE22C4" w:rsidRDefault="00D413A9" w:rsidP="00D413A9">
      <w:r>
        <w:t xml:space="preserve">The Player will not inherently have any animations you can see because it is a First person game. There will however be a nice silhouette of a shadow of your player on the ground. </w:t>
      </w:r>
      <w:r w:rsidR="00C42C76">
        <w:t xml:space="preserve">There will be some reflective surfaces that you will be able to see yourself in. </w:t>
      </w:r>
    </w:p>
    <w:p w14:paraId="1C192ED6" w14:textId="5538EF16" w:rsidR="00816615" w:rsidRDefault="00357D3E" w:rsidP="0096224B">
      <w:pPr>
        <w:pStyle w:val="Heading3"/>
        <w:ind w:left="0"/>
      </w:pPr>
      <w:bookmarkStart w:id="36" w:name="_Toc427930090"/>
      <w:r>
        <w:t>Menu and Game Layouts</w:t>
      </w:r>
      <w:bookmarkEnd w:id="36"/>
    </w:p>
    <w:p w14:paraId="5731BD48" w14:textId="030B887E" w:rsidR="00582A27" w:rsidRPr="00582A27" w:rsidRDefault="00953D24" w:rsidP="008E09D7">
      <w:pPr>
        <w:ind w:left="0"/>
      </w:pPr>
      <w:r>
        <w:t xml:space="preserve"> </w:t>
      </w:r>
      <w:r w:rsidR="0096224B" w:rsidRPr="008E09D7">
        <w:rPr>
          <w:b/>
        </w:rPr>
        <w:t>Main m</w:t>
      </w:r>
      <w:r w:rsidR="00816615" w:rsidRPr="008E09D7">
        <w:rPr>
          <w:b/>
        </w:rPr>
        <w:t>enu</w:t>
      </w:r>
      <w:r w:rsidR="00816615">
        <w:t xml:space="preserve"> will consist of 4 buttons. The play button which will take the player </w:t>
      </w:r>
      <w:r w:rsidR="00D413A9">
        <w:t>straight to the game</w:t>
      </w:r>
      <w:r w:rsidR="00816615">
        <w:t>. A music toggle button, which will turn the music on or off. A sound toggle button whi</w:t>
      </w:r>
      <w:r w:rsidR="00D413A9">
        <w:t xml:space="preserve">ch will turn sound </w:t>
      </w:r>
      <w:proofErr w:type="spellStart"/>
      <w:proofErr w:type="gramStart"/>
      <w:r w:rsidR="00D413A9">
        <w:t>fx</w:t>
      </w:r>
      <w:proofErr w:type="spellEnd"/>
      <w:proofErr w:type="gramEnd"/>
      <w:r w:rsidR="00D413A9">
        <w:t xml:space="preserve"> on or off.</w:t>
      </w:r>
      <w:r w:rsidR="008E09D7">
        <w:t xml:space="preserve"> </w:t>
      </w:r>
      <w:r w:rsidR="007A764D" w:rsidRPr="008E09D7">
        <w:rPr>
          <w:b/>
        </w:rPr>
        <w:t>Pause screen</w:t>
      </w:r>
      <w:r w:rsidR="007A764D">
        <w:t xml:space="preserve"> will have 2 buttons. One will allow the player to restart. The other will allow the player to quit. Pause screen will also have the word “PAUSED” in the middle of the screen.</w:t>
      </w:r>
      <w:r w:rsidR="008E09D7">
        <w:t xml:space="preserve"> </w:t>
      </w:r>
      <w:r w:rsidR="008E09D7" w:rsidRPr="008E09D7">
        <w:rPr>
          <w:b/>
        </w:rPr>
        <w:t>Game Screen</w:t>
      </w:r>
      <w:r w:rsidR="008E09D7">
        <w:t xml:space="preserve"> will have 2 bars on it, they will indicate the amount of bugs in the game as well as the total compilation status.</w:t>
      </w:r>
    </w:p>
    <w:sectPr w:rsidR="00582A27" w:rsidRPr="00582A27">
      <w:headerReference w:type="default" r:id="rId11"/>
      <w:footerReference w:type="default" r:id="rId12"/>
      <w:pgSz w:w="12240" w:h="15840"/>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6A33DE" w14:textId="77777777" w:rsidR="00947F73" w:rsidRDefault="00947F73">
      <w:r>
        <w:separator/>
      </w:r>
    </w:p>
    <w:p w14:paraId="3F546B0B" w14:textId="77777777" w:rsidR="00947F73" w:rsidRDefault="00947F73"/>
  </w:endnote>
  <w:endnote w:type="continuationSeparator" w:id="0">
    <w:p w14:paraId="7830394D" w14:textId="77777777" w:rsidR="00947F73" w:rsidRDefault="00947F73">
      <w:r>
        <w:continuationSeparator/>
      </w:r>
    </w:p>
    <w:p w14:paraId="6D13392E" w14:textId="77777777" w:rsidR="00947F73" w:rsidRDefault="00947F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parajit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Description w:val="Footer table with date, document title, and page number"/>
    </w:tblPr>
    <w:tblGrid>
      <w:gridCol w:w="1404"/>
      <w:gridCol w:w="6552"/>
      <w:gridCol w:w="1404"/>
    </w:tblGrid>
    <w:tr w:rsidR="00C97D49" w14:paraId="49304E7A" w14:textId="77777777">
      <w:sdt>
        <w:sdtPr>
          <w:alias w:val="Date"/>
          <w:tag w:val=""/>
          <w:id w:val="-1726279576"/>
          <w:placeholder>
            <w:docPart w:val="C4A6C2713CE14D7D8AC69F10D9C3AC79"/>
          </w:placeholder>
          <w:dataBinding w:prefixMappings="xmlns:ns0='http://schemas.microsoft.com/office/2006/coverPageProps' " w:xpath="/ns0:CoverPageProperties[1]/ns0:PublishDate[1]" w:storeItemID="{55AF091B-3C7A-41E3-B477-F2FDAA23CFDA}"/>
          <w:date w:fullDate="2015-08-20T00:00:00Z">
            <w:dateFormat w:val="M/d/yyyy"/>
            <w:lid w:val="en-US"/>
            <w:storeMappedDataAs w:val="dateTime"/>
            <w:calendar w:val="gregorian"/>
          </w:date>
        </w:sdtPr>
        <w:sdtContent>
          <w:tc>
            <w:tcPr>
              <w:tcW w:w="750" w:type="pct"/>
            </w:tcPr>
            <w:p w14:paraId="49304E77" w14:textId="6DDE7FEF" w:rsidR="00C97D49" w:rsidRDefault="00C97D49">
              <w:pPr>
                <w:pStyle w:val="Footer"/>
              </w:pPr>
              <w:r>
                <w:t>8/20/2015</w:t>
              </w:r>
            </w:p>
          </w:tc>
        </w:sdtContent>
      </w:sdt>
      <w:tc>
        <w:tcPr>
          <w:tcW w:w="3500" w:type="pct"/>
        </w:tcPr>
        <w:p w14:paraId="49304E78" w14:textId="05FA3043" w:rsidR="00C97D49" w:rsidRDefault="00C97D49">
          <w:pPr>
            <w:pStyle w:val="Footer"/>
            <w:jc w:val="center"/>
          </w:pPr>
          <w:sdt>
            <w:sdtPr>
              <w:alias w:val="Title"/>
              <w:tag w:val=""/>
              <w:id w:val="-1338775667"/>
              <w:dataBinding w:prefixMappings="xmlns:ns0='http://purl.org/dc/elements/1.1/' xmlns:ns1='http://schemas.openxmlformats.org/package/2006/metadata/core-properties' " w:xpath="/ns1:coreProperties[1]/ns0:title[1]" w:storeItemID="{6C3C8BC8-F283-45AE-878A-BAB7291924A1}"/>
              <w:text/>
            </w:sdtPr>
            <w:sdtContent>
              <w:proofErr w:type="spellStart"/>
              <w:r>
                <w:t>MotherBoard</w:t>
              </w:r>
              <w:proofErr w:type="spellEnd"/>
              <w:r>
                <w:t xml:space="preserve"> </w:t>
              </w:r>
              <w:proofErr w:type="spellStart"/>
              <w:r>
                <w:t>MeltDown</w:t>
              </w:r>
              <w:proofErr w:type="spellEnd"/>
            </w:sdtContent>
          </w:sdt>
        </w:p>
      </w:tc>
      <w:tc>
        <w:tcPr>
          <w:tcW w:w="750" w:type="pct"/>
        </w:tcPr>
        <w:p w14:paraId="49304E79" w14:textId="77777777" w:rsidR="00C97D49" w:rsidRDefault="00C97D49">
          <w:pPr>
            <w:pStyle w:val="Footer"/>
            <w:jc w:val="right"/>
          </w:pPr>
          <w:r>
            <w:fldChar w:fldCharType="begin"/>
          </w:r>
          <w:r>
            <w:instrText xml:space="preserve"> PAGE   \* MERGEFORMAT </w:instrText>
          </w:r>
          <w:r>
            <w:fldChar w:fldCharType="separate"/>
          </w:r>
          <w:r w:rsidR="008D21F1">
            <w:rPr>
              <w:noProof/>
            </w:rPr>
            <w:t>5</w:t>
          </w:r>
          <w:r>
            <w:rPr>
              <w:noProof/>
            </w:rPr>
            <w:fldChar w:fldCharType="end"/>
          </w:r>
        </w:p>
      </w:tc>
    </w:tr>
  </w:tbl>
  <w:p w14:paraId="49304E7B" w14:textId="77777777" w:rsidR="00C97D49" w:rsidRDefault="00C97D49">
    <w:pPr>
      <w:pStyle w:val="Footer"/>
      <w:ind w:left="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74CFD4" w14:textId="77777777" w:rsidR="00947F73" w:rsidRDefault="00947F73">
      <w:r>
        <w:separator/>
      </w:r>
    </w:p>
    <w:p w14:paraId="5055CC29" w14:textId="77777777" w:rsidR="00947F73" w:rsidRDefault="00947F73"/>
  </w:footnote>
  <w:footnote w:type="continuationSeparator" w:id="0">
    <w:p w14:paraId="61A29122" w14:textId="77777777" w:rsidR="00947F73" w:rsidRDefault="00947F73">
      <w:r>
        <w:continuationSeparator/>
      </w:r>
    </w:p>
    <w:p w14:paraId="34A69D78" w14:textId="77777777" w:rsidR="00947F73" w:rsidRDefault="00947F7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304E76" w14:textId="77777777" w:rsidR="00C97D49" w:rsidRDefault="00C97D49">
    <w:pPr>
      <w:pStyle w:val="Header"/>
    </w:pPr>
    <w:r>
      <w:t>Confidential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91C60752"/>
    <w:lvl w:ilvl="0">
      <w:start w:val="1"/>
      <w:numFmt w:val="decimal"/>
      <w:lvlText w:val="%1"/>
      <w:lvlJc w:val="left"/>
      <w:pPr>
        <w:ind w:left="360" w:hanging="360"/>
      </w:pPr>
      <w:rPr>
        <w:rFonts w:hint="default"/>
      </w:rPr>
    </w:lvl>
  </w:abstractNum>
  <w:abstractNum w:abstractNumId="1" w15:restartNumberingAfterBreak="0">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num w:numId="1">
    <w:abstractNumId w:val="1"/>
  </w:num>
  <w:num w:numId="2">
    <w:abstractNumId w:val="2"/>
  </w:num>
  <w:num w:numId="3">
    <w:abstractNumId w:val="0"/>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871"/>
    <w:rsid w:val="00032576"/>
    <w:rsid w:val="00060640"/>
    <w:rsid w:val="00061CD7"/>
    <w:rsid w:val="000E4D77"/>
    <w:rsid w:val="000F2995"/>
    <w:rsid w:val="00103199"/>
    <w:rsid w:val="001B1063"/>
    <w:rsid w:val="001B5876"/>
    <w:rsid w:val="001F6532"/>
    <w:rsid w:val="00205D9D"/>
    <w:rsid w:val="00213A19"/>
    <w:rsid w:val="0023009E"/>
    <w:rsid w:val="002A2A64"/>
    <w:rsid w:val="002D529D"/>
    <w:rsid w:val="002F2CCD"/>
    <w:rsid w:val="00300D63"/>
    <w:rsid w:val="00302E8B"/>
    <w:rsid w:val="003227BD"/>
    <w:rsid w:val="00336BF9"/>
    <w:rsid w:val="00344F28"/>
    <w:rsid w:val="0034519C"/>
    <w:rsid w:val="00352F86"/>
    <w:rsid w:val="00357D3E"/>
    <w:rsid w:val="003602EE"/>
    <w:rsid w:val="003A161A"/>
    <w:rsid w:val="003E1BC9"/>
    <w:rsid w:val="003E5F8D"/>
    <w:rsid w:val="00414753"/>
    <w:rsid w:val="0042184E"/>
    <w:rsid w:val="00485767"/>
    <w:rsid w:val="004B5CE3"/>
    <w:rsid w:val="004C24FB"/>
    <w:rsid w:val="004D4355"/>
    <w:rsid w:val="004E11C0"/>
    <w:rsid w:val="004E1A02"/>
    <w:rsid w:val="004E289E"/>
    <w:rsid w:val="00580D47"/>
    <w:rsid w:val="00582A27"/>
    <w:rsid w:val="00631961"/>
    <w:rsid w:val="006743D5"/>
    <w:rsid w:val="0069135A"/>
    <w:rsid w:val="006B4E27"/>
    <w:rsid w:val="007072C2"/>
    <w:rsid w:val="00710286"/>
    <w:rsid w:val="007932A9"/>
    <w:rsid w:val="007A764D"/>
    <w:rsid w:val="007B476C"/>
    <w:rsid w:val="007C431D"/>
    <w:rsid w:val="00816615"/>
    <w:rsid w:val="008668EF"/>
    <w:rsid w:val="00885662"/>
    <w:rsid w:val="00896C76"/>
    <w:rsid w:val="008A7DDC"/>
    <w:rsid w:val="008D21F1"/>
    <w:rsid w:val="008E09D7"/>
    <w:rsid w:val="008F76E9"/>
    <w:rsid w:val="009011E4"/>
    <w:rsid w:val="00930279"/>
    <w:rsid w:val="00933548"/>
    <w:rsid w:val="00947F73"/>
    <w:rsid w:val="00953D24"/>
    <w:rsid w:val="009562AD"/>
    <w:rsid w:val="0096224B"/>
    <w:rsid w:val="009A3CB7"/>
    <w:rsid w:val="009D5A40"/>
    <w:rsid w:val="00A349FF"/>
    <w:rsid w:val="00A530DA"/>
    <w:rsid w:val="00A838F6"/>
    <w:rsid w:val="00AD71FA"/>
    <w:rsid w:val="00AE2407"/>
    <w:rsid w:val="00B22C73"/>
    <w:rsid w:val="00B3050D"/>
    <w:rsid w:val="00B5698D"/>
    <w:rsid w:val="00B70179"/>
    <w:rsid w:val="00B746B5"/>
    <w:rsid w:val="00BA02B1"/>
    <w:rsid w:val="00BA7598"/>
    <w:rsid w:val="00BB5C33"/>
    <w:rsid w:val="00BE22C4"/>
    <w:rsid w:val="00BE3FE1"/>
    <w:rsid w:val="00C30A1E"/>
    <w:rsid w:val="00C42C76"/>
    <w:rsid w:val="00C460BD"/>
    <w:rsid w:val="00C97D49"/>
    <w:rsid w:val="00CA2B0D"/>
    <w:rsid w:val="00CB06DC"/>
    <w:rsid w:val="00CB34E0"/>
    <w:rsid w:val="00CD08EB"/>
    <w:rsid w:val="00CF2CA8"/>
    <w:rsid w:val="00D03A8E"/>
    <w:rsid w:val="00D221AB"/>
    <w:rsid w:val="00D32EF2"/>
    <w:rsid w:val="00D413A9"/>
    <w:rsid w:val="00D4631A"/>
    <w:rsid w:val="00DA0D3F"/>
    <w:rsid w:val="00DA2825"/>
    <w:rsid w:val="00DA5871"/>
    <w:rsid w:val="00DF21EB"/>
    <w:rsid w:val="00E45597"/>
    <w:rsid w:val="00E47E1D"/>
    <w:rsid w:val="00E54D66"/>
    <w:rsid w:val="00E67050"/>
    <w:rsid w:val="00E77CD2"/>
    <w:rsid w:val="00ED4172"/>
    <w:rsid w:val="00EE509A"/>
    <w:rsid w:val="00EF5092"/>
    <w:rsid w:val="00F55C51"/>
    <w:rsid w:val="00FB0B3F"/>
    <w:rsid w:val="00FB1117"/>
    <w:rsid w:val="00FD02F8"/>
    <w:rsid w:val="00FD140F"/>
    <w:rsid w:val="00FF49D8"/>
    <w:rsid w:val="00FF4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304DFF"/>
  <w15:chartTrackingRefBased/>
  <w15:docId w15:val="{BF726368-237C-415A-AFCF-59524E2E5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0" w:line="240" w:lineRule="auto"/>
      <w:ind w:left="72" w:right="72"/>
    </w:pPr>
  </w:style>
  <w:style w:type="paragraph" w:styleId="Heading1">
    <w:name w:val="heading 1"/>
    <w:basedOn w:val="Normal"/>
    <w:next w:val="Normal"/>
    <w:link w:val="Heading1Char"/>
    <w:uiPriority w:val="1"/>
    <w:qFormat/>
    <w:pPr>
      <w:keepNext/>
      <w:keepLines/>
      <w:pageBreakBefore/>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pPr>
      <w:keepNext/>
      <w:keepLines/>
      <w:pBdr>
        <w:top w:val="single" w:sz="4" w:space="1" w:color="DD8047" w:themeColor="accent2"/>
      </w:pBdr>
      <w:spacing w:before="360" w:after="120"/>
      <w:outlineLvl w:val="1"/>
    </w:pPr>
    <w:rPr>
      <w:rFonts w:asciiTheme="majorHAnsi" w:eastAsiaTheme="majorEastAsia" w:hAnsiTheme="majorHAnsi" w:cstheme="majorBidi"/>
      <w:b/>
      <w:bCs/>
      <w:caps/>
      <w:color w:val="DD8047" w:themeColor="accent2"/>
      <w:spacing w:val="20"/>
      <w:sz w:val="24"/>
      <w:szCs w:val="24"/>
    </w:rPr>
  </w:style>
  <w:style w:type="paragraph" w:styleId="Heading3">
    <w:name w:val="heading 3"/>
    <w:basedOn w:val="Normal"/>
    <w:next w:val="Normal"/>
    <w:link w:val="Heading3Char"/>
    <w:uiPriority w:val="1"/>
    <w:qFormat/>
    <w:pPr>
      <w:keepNext/>
      <w:keepLines/>
      <w:spacing w:before="240" w:after="120"/>
      <w:outlineLvl w:val="2"/>
    </w:pPr>
    <w:rPr>
      <w:rFonts w:asciiTheme="majorHAnsi" w:eastAsiaTheme="majorEastAsia" w:hAnsiTheme="majorHAnsi" w:cstheme="majorBidi"/>
      <w:b/>
      <w:bCs/>
      <w:caps/>
      <w:color w:val="80865A" w:themeColor="accent3" w:themeShade="BF"/>
      <w:sz w:val="24"/>
      <w:szCs w:val="24"/>
    </w:rPr>
  </w:style>
  <w:style w:type="paragraph" w:styleId="Heading4">
    <w:name w:val="heading 4"/>
    <w:basedOn w:val="Normal"/>
    <w:next w:val="Normal"/>
    <w:link w:val="Heading4Char"/>
    <w:uiPriority w:val="1"/>
    <w:qFormat/>
    <w:rsid w:val="00B3050D"/>
    <w:pPr>
      <w:outlineLvl w:val="3"/>
    </w:pPr>
    <w:rPr>
      <w:rFonts w:asciiTheme="majorHAnsi" w:eastAsiaTheme="majorEastAsia" w:hAnsiTheme="majorHAnsi" w:cstheme="majorBidi"/>
      <w:b/>
      <w:color w:val="980000"/>
      <w:sz w:val="24"/>
    </w:rPr>
  </w:style>
  <w:style w:type="paragraph" w:styleId="Heading5">
    <w:name w:val="heading 5"/>
    <w:basedOn w:val="Normal"/>
    <w:next w:val="Normal"/>
    <w:link w:val="Heading5Char"/>
    <w:uiPriority w:val="9"/>
    <w:semiHidden/>
    <w:unhideWhenUsed/>
    <w:pPr>
      <w:keepNext/>
      <w:keepLines/>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Pr>
      <w:rFonts w:asciiTheme="majorHAnsi" w:eastAsiaTheme="majorEastAsia" w:hAnsiTheme="majorHAnsi" w:cstheme="majorBidi"/>
      <w:b/>
      <w:bCs/>
      <w:caps/>
      <w:color w:val="DD8047" w:themeColor="accent2"/>
      <w:spacing w:val="20"/>
      <w:sz w:val="24"/>
      <w:szCs w:val="24"/>
    </w:rPr>
  </w:style>
  <w:style w:type="character" w:customStyle="1" w:styleId="Heading3Char">
    <w:name w:val="Heading 3 Char"/>
    <w:basedOn w:val="DefaultParagraphFont"/>
    <w:link w:val="Heading3"/>
    <w:uiPriority w:val="1"/>
    <w:rPr>
      <w:rFonts w:asciiTheme="majorHAnsi" w:eastAsiaTheme="majorEastAsia" w:hAnsiTheme="majorHAnsi" w:cstheme="majorBidi"/>
      <w:b/>
      <w:bCs/>
      <w:caps/>
      <w:color w:val="80865A" w:themeColor="accent3" w:themeShade="BF"/>
      <w:sz w:val="24"/>
      <w:szCs w:val="24"/>
    </w:rPr>
  </w:style>
  <w:style w:type="character" w:customStyle="1" w:styleId="Heading4Char">
    <w:name w:val="Heading 4 Char"/>
    <w:basedOn w:val="DefaultParagraphFont"/>
    <w:link w:val="Heading4"/>
    <w:uiPriority w:val="1"/>
    <w:rsid w:val="00B3050D"/>
    <w:rPr>
      <w:rFonts w:asciiTheme="majorHAnsi" w:eastAsiaTheme="majorEastAsia" w:hAnsiTheme="majorHAnsi" w:cstheme="majorBidi"/>
      <w:b/>
      <w:color w:val="980000"/>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pPr>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2"/>
    <w:rPr>
      <w:i/>
      <w:iCs/>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Footer">
    <w:name w:val="footer"/>
    <w:basedOn w:val="Normal"/>
    <w:link w:val="FooterChar"/>
    <w:uiPriority w:val="2"/>
    <w:pPr>
      <w:spacing w:before="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next w:val="Normal"/>
    <w:uiPriority w:val="1"/>
    <w:qFormat/>
    <w:pPr>
      <w:spacing w:after="1440"/>
      <w:jc w:val="right"/>
    </w:pPr>
    <w:rPr>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pPr>
      <w:tabs>
        <w:tab w:val="center" w:pos="4680"/>
        <w:tab w:val="right" w:pos="9360"/>
      </w:tabs>
      <w:spacing w:before="0"/>
      <w:jc w:val="right"/>
    </w:pPr>
  </w:style>
  <w:style w:type="paragraph" w:styleId="Signature">
    <w:name w:val="Signature"/>
    <w:basedOn w:val="Normal"/>
    <w:link w:val="SignatureChar"/>
    <w:uiPriority w:val="1"/>
    <w:qFormat/>
    <w:pPr>
      <w:spacing w:after="360" w:line="276" w:lineRule="auto"/>
      <w:ind w:left="0" w:right="0"/>
      <w:jc w:val="center"/>
    </w:pPr>
    <w:rPr>
      <w:kern w:val="0"/>
      <w:sz w:val="16"/>
      <w:szCs w:val="16"/>
      <w14:ligatures w14:val="none"/>
    </w:rPr>
  </w:style>
  <w:style w:type="character" w:customStyle="1" w:styleId="SignatureChar">
    <w:name w:val="Signature Char"/>
    <w:basedOn w:val="DefaultParagraphFont"/>
    <w:link w:val="Signature"/>
    <w:uiPriority w:val="1"/>
    <w:rPr>
      <w:kern w:val="0"/>
      <w:sz w:val="16"/>
      <w:szCs w:val="16"/>
      <w14:ligatures w14:val="none"/>
    </w:rPr>
  </w:style>
  <w:style w:type="paragraph" w:customStyle="1" w:styleId="Sign-off">
    <w:name w:val="Sign-off"/>
    <w:basedOn w:val="Normal"/>
    <w:uiPriority w:val="1"/>
    <w:qFormat/>
    <w:pPr>
      <w:jc w:val="center"/>
    </w:pPr>
    <w:rPr>
      <w:sz w:val="20"/>
      <w:szCs w:val="20"/>
    </w:rPr>
  </w:style>
  <w:style w:type="paragraph" w:customStyle="1" w:styleId="Rightalign">
    <w:name w:val="Right align"/>
    <w:basedOn w:val="Normal"/>
    <w:uiPriority w:val="1"/>
    <w:qFormat/>
    <w:pPr>
      <w:jc w:val="right"/>
    </w:p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tyle>
  <w:style w:type="paragraph" w:styleId="ListBullet">
    <w:name w:val="List Bullet"/>
    <w:basedOn w:val="Normal"/>
    <w:uiPriority w:val="1"/>
    <w:unhideWhenUsed/>
    <w:pPr>
      <w:numPr>
        <w:numId w:val="5"/>
      </w:numPr>
      <w:ind w:left="432"/>
      <w:contextualSpacing/>
    </w:pPr>
  </w:style>
  <w:style w:type="paragraph" w:styleId="TOC1">
    <w:name w:val="toc 1"/>
    <w:basedOn w:val="Normal"/>
    <w:next w:val="Normal"/>
    <w:autoRedefine/>
    <w:uiPriority w:val="39"/>
    <w:unhideWhenUsed/>
    <w:rsid w:val="00631961"/>
    <w:pPr>
      <w:tabs>
        <w:tab w:val="right" w:leader="dot" w:pos="9350"/>
      </w:tabs>
      <w:spacing w:after="100"/>
      <w:ind w:left="0"/>
    </w:pPr>
  </w:style>
  <w:style w:type="paragraph" w:styleId="TOC2">
    <w:name w:val="toc 2"/>
    <w:basedOn w:val="Normal"/>
    <w:next w:val="Normal"/>
    <w:autoRedefine/>
    <w:uiPriority w:val="39"/>
    <w:unhideWhenUsed/>
    <w:rsid w:val="00896C76"/>
    <w:pPr>
      <w:spacing w:after="100"/>
      <w:ind w:left="220"/>
    </w:pPr>
  </w:style>
  <w:style w:type="paragraph" w:styleId="TOC3">
    <w:name w:val="toc 3"/>
    <w:basedOn w:val="Normal"/>
    <w:next w:val="Normal"/>
    <w:link w:val="TOC3Char"/>
    <w:autoRedefine/>
    <w:uiPriority w:val="39"/>
    <w:unhideWhenUsed/>
    <w:rsid w:val="00631961"/>
    <w:pPr>
      <w:tabs>
        <w:tab w:val="right" w:leader="dot" w:pos="9350"/>
      </w:tabs>
      <w:spacing w:before="0"/>
      <w:ind w:left="440"/>
    </w:pPr>
  </w:style>
  <w:style w:type="character" w:styleId="Hyperlink">
    <w:name w:val="Hyperlink"/>
    <w:basedOn w:val="DefaultParagraphFont"/>
    <w:uiPriority w:val="99"/>
    <w:unhideWhenUsed/>
    <w:rsid w:val="00896C76"/>
    <w:rPr>
      <w:color w:val="F7B615" w:themeColor="hyperlink"/>
      <w:u w:val="single"/>
    </w:rPr>
  </w:style>
  <w:style w:type="paragraph" w:customStyle="1" w:styleId="Tableofcontents-JM">
    <w:name w:val="Table of contents - JM"/>
    <w:basedOn w:val="TOC3"/>
    <w:link w:val="Tableofcontents-JMChar"/>
    <w:qFormat/>
    <w:rsid w:val="00896C76"/>
    <w:rPr>
      <w:noProof/>
      <w:sz w:val="20"/>
      <w:szCs w:val="20"/>
    </w:rPr>
  </w:style>
  <w:style w:type="character" w:customStyle="1" w:styleId="TOC3Char">
    <w:name w:val="TOC 3 Char"/>
    <w:basedOn w:val="DefaultParagraphFont"/>
    <w:link w:val="TOC3"/>
    <w:uiPriority w:val="39"/>
    <w:rsid w:val="00631961"/>
  </w:style>
  <w:style w:type="character" w:customStyle="1" w:styleId="Tableofcontents-JMChar">
    <w:name w:val="Table of contents - JM Char"/>
    <w:basedOn w:val="TOC3Char"/>
    <w:link w:val="Tableofcontents-JM"/>
    <w:rsid w:val="00896C76"/>
    <w:rPr>
      <w:noProo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5" Type="http://schemas.openxmlformats.org/officeDocument/2006/relationships/styles" Target="style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m\AppData\Roaming\Microsoft\Templates\Tactical%20business%20marketing%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4A6C2713CE14D7D8AC69F10D9C3AC79"/>
        <w:category>
          <w:name w:val="General"/>
          <w:gallery w:val="placeholder"/>
        </w:category>
        <w:types>
          <w:type w:val="bbPlcHdr"/>
        </w:types>
        <w:behaviors>
          <w:behavior w:val="content"/>
        </w:behaviors>
        <w:guid w:val="{B8206FDF-60A4-4799-9EC0-02BD8E00A320}"/>
      </w:docPartPr>
      <w:docPartBody>
        <w:p w:rsidR="00D83F1E" w:rsidRDefault="00A472FF">
          <w:pPr>
            <w:pStyle w:val="C4A6C2713CE14D7D8AC69F10D9C3AC79"/>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parajita">
    <w:panose1 w:val="020B0604020202020204"/>
    <w:charset w:val="00"/>
    <w:family w:val="swiss"/>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72FF"/>
    <w:rsid w:val="006230CF"/>
    <w:rsid w:val="006E0265"/>
    <w:rsid w:val="009D6633"/>
    <w:rsid w:val="00A472FF"/>
    <w:rsid w:val="00A87C6F"/>
    <w:rsid w:val="00D83F1E"/>
    <w:rsid w:val="00E907F0"/>
    <w:rsid w:val="00FD60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2"/>
    <w:rPr>
      <w:i/>
      <w:iCs/>
      <w:color w:val="808080"/>
    </w:rPr>
  </w:style>
  <w:style w:type="paragraph" w:customStyle="1" w:styleId="00D930B0F32F4D1189532267DA9B1D59">
    <w:name w:val="00D930B0F32F4D1189532267DA9B1D59"/>
  </w:style>
  <w:style w:type="paragraph" w:customStyle="1" w:styleId="B7D36859274849728F476455E02F4AD1">
    <w:name w:val="B7D36859274849728F476455E02F4AD1"/>
  </w:style>
  <w:style w:type="paragraph" w:customStyle="1" w:styleId="F9D4EBD87B2D43E48F3EF0D35DACE0EE">
    <w:name w:val="F9D4EBD87B2D43E48F3EF0D35DACE0EE"/>
  </w:style>
  <w:style w:type="paragraph" w:customStyle="1" w:styleId="6F304D11721B4AA2BD804D7A09DA585E">
    <w:name w:val="6F304D11721B4AA2BD804D7A09DA585E"/>
  </w:style>
  <w:style w:type="paragraph" w:customStyle="1" w:styleId="4B062AFC68A64AD6B78A28BA5028C654">
    <w:name w:val="4B062AFC68A64AD6B78A28BA5028C654"/>
  </w:style>
  <w:style w:type="paragraph" w:customStyle="1" w:styleId="841C2B4D661E4EA3A4A1EFE79CD067E3">
    <w:name w:val="841C2B4D661E4EA3A4A1EFE79CD067E3"/>
  </w:style>
  <w:style w:type="paragraph" w:customStyle="1" w:styleId="8AAA8DBFC2524A3A9AE007CB035367E1">
    <w:name w:val="8AAA8DBFC2524A3A9AE007CB035367E1"/>
  </w:style>
  <w:style w:type="paragraph" w:customStyle="1" w:styleId="C0A33C1D51F04E079503A3FF9D31CA12">
    <w:name w:val="C0A33C1D51F04E079503A3FF9D31CA12"/>
  </w:style>
  <w:style w:type="paragraph" w:customStyle="1" w:styleId="F2AD2124E84E46D393EF43B4DE971C25">
    <w:name w:val="F2AD2124E84E46D393EF43B4DE971C25"/>
  </w:style>
  <w:style w:type="paragraph" w:customStyle="1" w:styleId="2244EC617BE943A898903F81CE364DF2">
    <w:name w:val="2244EC617BE943A898903F81CE364DF2"/>
  </w:style>
  <w:style w:type="paragraph" w:customStyle="1" w:styleId="DCE570A333C141BCA81324FBE2835659">
    <w:name w:val="DCE570A333C141BCA81324FBE2835659"/>
  </w:style>
  <w:style w:type="paragraph" w:customStyle="1" w:styleId="87821B31B6F0490A9FD3A3FBCFC1CE0E">
    <w:name w:val="87821B31B6F0490A9FD3A3FBCFC1CE0E"/>
  </w:style>
  <w:style w:type="paragraph" w:customStyle="1" w:styleId="9DFB6421536C4A3DADAC0BDEFA824B64">
    <w:name w:val="9DFB6421536C4A3DADAC0BDEFA824B64"/>
  </w:style>
  <w:style w:type="paragraph" w:customStyle="1" w:styleId="0DAEDDF9B3214404BC2B3A9210D4D359">
    <w:name w:val="0DAEDDF9B3214404BC2B3A9210D4D359"/>
  </w:style>
  <w:style w:type="paragraph" w:customStyle="1" w:styleId="DB52565080D04B05AC1E321FA72A4737">
    <w:name w:val="DB52565080D04B05AC1E321FA72A4737"/>
  </w:style>
  <w:style w:type="paragraph" w:customStyle="1" w:styleId="59F47857F4E945C0A80438292B646329">
    <w:name w:val="59F47857F4E945C0A80438292B646329"/>
  </w:style>
  <w:style w:type="paragraph" w:customStyle="1" w:styleId="020E906CC81F41A6A76533F30523B3CE">
    <w:name w:val="020E906CC81F41A6A76533F30523B3CE"/>
  </w:style>
  <w:style w:type="paragraph" w:customStyle="1" w:styleId="197D059EA3EF43A3A6D746D47E1EC232">
    <w:name w:val="197D059EA3EF43A3A6D746D47E1EC232"/>
  </w:style>
  <w:style w:type="paragraph" w:customStyle="1" w:styleId="F939B39FE3AC4FB1BA8BAFD4540306E3">
    <w:name w:val="F939B39FE3AC4FB1BA8BAFD4540306E3"/>
  </w:style>
  <w:style w:type="paragraph" w:customStyle="1" w:styleId="94DB37392BC9463EAA990098DEA82247">
    <w:name w:val="94DB37392BC9463EAA990098DEA82247"/>
  </w:style>
  <w:style w:type="paragraph" w:customStyle="1" w:styleId="31AC61214AFF463DABE7D7C998E0DA25">
    <w:name w:val="31AC61214AFF463DABE7D7C998E0DA25"/>
  </w:style>
  <w:style w:type="paragraph" w:customStyle="1" w:styleId="433A17047C9B44D7AB3645BCAEBE64CE">
    <w:name w:val="433A17047C9B44D7AB3645BCAEBE64CE"/>
  </w:style>
  <w:style w:type="paragraph" w:customStyle="1" w:styleId="42B1ACEF099D48789EFD3439B01012EC">
    <w:name w:val="42B1ACEF099D48789EFD3439B01012EC"/>
  </w:style>
  <w:style w:type="paragraph" w:customStyle="1" w:styleId="17DF2C5DBA3B4674812272ABCFD96A10">
    <w:name w:val="17DF2C5DBA3B4674812272ABCFD96A10"/>
  </w:style>
  <w:style w:type="paragraph" w:customStyle="1" w:styleId="7997697986084A548189AA6D3E2BD52D">
    <w:name w:val="7997697986084A548189AA6D3E2BD52D"/>
  </w:style>
  <w:style w:type="paragraph" w:customStyle="1" w:styleId="68EA10A2750F4B4394D34AEF66B87963">
    <w:name w:val="68EA10A2750F4B4394D34AEF66B87963"/>
  </w:style>
  <w:style w:type="paragraph" w:customStyle="1" w:styleId="A698327936F34D63A09E225CF52C1C27">
    <w:name w:val="A698327936F34D63A09E225CF52C1C27"/>
  </w:style>
  <w:style w:type="paragraph" w:customStyle="1" w:styleId="0D1E7F1890404157950E3E7B6DF60834">
    <w:name w:val="0D1E7F1890404157950E3E7B6DF60834"/>
  </w:style>
  <w:style w:type="paragraph" w:customStyle="1" w:styleId="C4A6C2713CE14D7D8AC69F10D9C3AC79">
    <w:name w:val="C4A6C2713CE14D7D8AC69F10D9C3AC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2015-08-20T00:00:00</PublishDate>
  <Abstract/>
  <CompanyAddress>London</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010829-A54E-4FD5-A983-E4FA2514A02F}">
  <ds:schemaRefs>
    <ds:schemaRef ds:uri="http://schemas.microsoft.com/sharepoint/v3/contenttype/forms"/>
  </ds:schemaRefs>
</ds:datastoreItem>
</file>

<file path=customXml/itemProps3.xml><?xml version="1.0" encoding="utf-8"?>
<ds:datastoreItem xmlns:ds="http://schemas.openxmlformats.org/officeDocument/2006/customXml" ds:itemID="{4F5DA337-6ACB-46D2-BB09-2F0B85FBE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Tactical business marketing plan.dotx</Template>
  <TotalTime>88</TotalTime>
  <Pages>6</Pages>
  <Words>1421</Words>
  <Characters>8101</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MotherBoard MeltDown</vt:lpstr>
    </vt:vector>
  </TitlesOfParts>
  <Company/>
  <LinksUpToDate>false</LinksUpToDate>
  <CharactersWithSpaces>9503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MotherBoard MeltDown</dc:title>
  <dc:subject>Game Design Document</dc:subject>
  <dc:creator>jUstin morritt</dc:creator>
  <cp:keywords/>
  <cp:lastModifiedBy>jm morritt</cp:lastModifiedBy>
  <cp:revision>3</cp:revision>
  <dcterms:created xsi:type="dcterms:W3CDTF">2015-08-21T18:17:00Z</dcterms:created>
  <dcterms:modified xsi:type="dcterms:W3CDTF">2015-08-21T19:45:00Z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TC039920849991</vt:lpwstr>
  </property>
</Properties>
</file>